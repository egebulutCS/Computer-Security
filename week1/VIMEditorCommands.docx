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E5" w:rsidRDefault="00FA01E5" w:rsidP="00FA01E5">
      <w:pPr>
        <w:pStyle w:val="ListParagraph"/>
        <w:spacing w:line="240" w:lineRule="auto"/>
        <w:ind w:left="1020"/>
        <w:jc w:val="center"/>
        <w:rPr>
          <w:rFonts w:ascii="Times New Roman" w:hAnsi="Times New Roman" w:cs="Times New Roman"/>
          <w:sz w:val="48"/>
          <w:szCs w:val="48"/>
        </w:rPr>
      </w:pPr>
      <w:r w:rsidRPr="00191F59">
        <w:rPr>
          <w:rFonts w:ascii="Times New Roman" w:hAnsi="Times New Roman" w:cs="Times New Roman"/>
          <w:sz w:val="48"/>
          <w:szCs w:val="48"/>
        </w:rPr>
        <w:t>Introduction to Computer Security</w:t>
      </w:r>
      <w:r>
        <w:rPr>
          <w:rFonts w:ascii="Times New Roman" w:hAnsi="Times New Roman" w:cs="Times New Roman"/>
          <w:sz w:val="48"/>
          <w:szCs w:val="48"/>
        </w:rPr>
        <w:t xml:space="preserve"> Module – G6077</w:t>
      </w:r>
    </w:p>
    <w:p w:rsidR="00FA01E5" w:rsidRDefault="00FA01E5" w:rsidP="00FA01E5">
      <w:pPr>
        <w:pStyle w:val="ListParagraph"/>
        <w:spacing w:line="240" w:lineRule="auto"/>
        <w:ind w:left="1020"/>
        <w:jc w:val="center"/>
        <w:rPr>
          <w:rFonts w:ascii="Times New Roman" w:hAnsi="Times New Roman" w:cs="Times New Roman"/>
          <w:sz w:val="48"/>
          <w:szCs w:val="48"/>
        </w:rPr>
      </w:pPr>
    </w:p>
    <w:p w:rsidR="00FA01E5" w:rsidRDefault="00FA01E5" w:rsidP="00FA01E5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-</w:t>
      </w:r>
    </w:p>
    <w:p w:rsidR="001B07F8" w:rsidRPr="00FA01E5" w:rsidRDefault="007E6C0F" w:rsidP="00FA01E5">
      <w:pPr>
        <w:spacing w:after="222"/>
        <w:ind w:left="968" w:right="0" w:firstLine="0"/>
        <w:jc w:val="center"/>
        <w:rPr>
          <w:rFonts w:ascii="Times New Roman" w:hAnsi="Times New Roman" w:cs="Times New Roman"/>
          <w:sz w:val="48"/>
          <w:szCs w:val="48"/>
        </w:rPr>
      </w:pPr>
      <w:r w:rsidRPr="00FA01E5">
        <w:rPr>
          <w:rFonts w:ascii="Times New Roman" w:hAnsi="Times New Roman" w:cs="Times New Roman"/>
          <w:sz w:val="48"/>
          <w:szCs w:val="48"/>
        </w:rPr>
        <w:t>VIM Editor Commands</w:t>
      </w:r>
    </w:p>
    <w:p w:rsidR="00FA01E5" w:rsidRDefault="00FA01E5">
      <w:pPr>
        <w:spacing w:after="160"/>
        <w:ind w:left="0" w:righ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1B07F8" w:rsidRDefault="007E6C0F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Vim is an editor to create or edit a text file.  </w:t>
      </w:r>
    </w:p>
    <w:p w:rsidR="001B07F8" w:rsidRDefault="007E6C0F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There are two modes in vim. One is the command mode and another is the insert mode. </w:t>
      </w:r>
    </w:p>
    <w:p w:rsidR="001B07F8" w:rsidRDefault="007E6C0F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In the command mode, user can move around the file, delete text, etc. </w:t>
      </w:r>
    </w:p>
    <w:p w:rsidR="001B07F8" w:rsidRDefault="007E6C0F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In the insert mode, user can insert text. </w:t>
      </w:r>
      <w:r w:rsidR="00F7389A">
        <w:rPr>
          <w:rFonts w:ascii="Times New Roman" w:eastAsia="Times New Roman" w:hAnsi="Times New Roman" w:cs="Times New Roman"/>
          <w:sz w:val="24"/>
        </w:rPr>
        <w:t xml:space="preserve">Skim through the commands and complete the two tasks at the end of this sheet. </w:t>
      </w:r>
    </w:p>
    <w:p w:rsidR="00F00029" w:rsidRDefault="00F00029">
      <w:pPr>
        <w:pStyle w:val="Heading1"/>
        <w:ind w:left="-4" w:right="1076"/>
      </w:pPr>
      <w:bookmarkStart w:id="0" w:name="_GoBack"/>
      <w:bookmarkEnd w:id="0"/>
    </w:p>
    <w:p w:rsidR="00F00029" w:rsidRDefault="00F00029">
      <w:pPr>
        <w:pStyle w:val="Heading1"/>
        <w:ind w:left="-4" w:right="1076"/>
      </w:pPr>
    </w:p>
    <w:p w:rsidR="001B07F8" w:rsidRDefault="007E6C0F">
      <w:pPr>
        <w:pStyle w:val="Heading1"/>
        <w:ind w:left="-4" w:right="1076"/>
      </w:pPr>
      <w:r>
        <w:t xml:space="preserve">Changing mode from one to another </w:t>
      </w:r>
    </w:p>
    <w:p w:rsidR="001B07F8" w:rsidRDefault="007E6C0F">
      <w:pPr>
        <w:spacing w:after="0" w:line="484" w:lineRule="auto"/>
        <w:ind w:left="-4" w:right="597" w:hanging="10"/>
      </w:pPr>
      <w:r>
        <w:rPr>
          <w:rFonts w:ascii="Times New Roman" w:eastAsia="Times New Roman" w:hAnsi="Times New Roman" w:cs="Times New Roman"/>
          <w:b/>
          <w:sz w:val="24"/>
        </w:rPr>
        <w:t>From</w:t>
      </w:r>
      <w:r>
        <w:rPr>
          <w:rFonts w:ascii="Times New Roman" w:eastAsia="Times New Roman" w:hAnsi="Times New Roman" w:cs="Times New Roman"/>
          <w:sz w:val="24"/>
        </w:rPr>
        <w:t xml:space="preserve"> command mode </w:t>
      </w:r>
      <w:r>
        <w:rPr>
          <w:rFonts w:ascii="Times New Roman" w:eastAsia="Times New Roman" w:hAnsi="Times New Roman" w:cs="Times New Roman"/>
          <w:b/>
          <w:sz w:val="24"/>
        </w:rPr>
        <w:t>to</w:t>
      </w:r>
      <w:r>
        <w:rPr>
          <w:rFonts w:ascii="Times New Roman" w:eastAsia="Times New Roman" w:hAnsi="Times New Roman" w:cs="Times New Roman"/>
          <w:sz w:val="24"/>
        </w:rPr>
        <w:t xml:space="preserve"> insert mode type 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see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details below) </w:t>
      </w:r>
      <w:r>
        <w:rPr>
          <w:rFonts w:ascii="Times New Roman" w:eastAsia="Times New Roman" w:hAnsi="Times New Roman" w:cs="Times New Roman"/>
          <w:b/>
          <w:sz w:val="24"/>
        </w:rPr>
        <w:t>From</w:t>
      </w:r>
      <w:r>
        <w:rPr>
          <w:rFonts w:ascii="Times New Roman" w:eastAsia="Times New Roman" w:hAnsi="Times New Roman" w:cs="Times New Roman"/>
          <w:sz w:val="24"/>
        </w:rPr>
        <w:t xml:space="preserve"> insert mode </w:t>
      </w:r>
      <w:r>
        <w:rPr>
          <w:rFonts w:ascii="Times New Roman" w:eastAsia="Times New Roman" w:hAnsi="Times New Roman" w:cs="Times New Roman"/>
          <w:b/>
          <w:sz w:val="24"/>
        </w:rPr>
        <w:t>to</w:t>
      </w:r>
      <w:r>
        <w:rPr>
          <w:rFonts w:ascii="Times New Roman" w:eastAsia="Times New Roman" w:hAnsi="Times New Roman" w:cs="Times New Roman"/>
          <w:sz w:val="24"/>
        </w:rPr>
        <w:t xml:space="preserve"> command mode type </w:t>
      </w:r>
      <w:r>
        <w:rPr>
          <w:rFonts w:ascii="Times New Roman" w:eastAsia="Times New Roman" w:hAnsi="Times New Roman" w:cs="Times New Roman"/>
          <w:b/>
          <w:sz w:val="24"/>
        </w:rPr>
        <w:t>Esc</w:t>
      </w:r>
      <w:r>
        <w:rPr>
          <w:rFonts w:ascii="Times New Roman" w:eastAsia="Times New Roman" w:hAnsi="Times New Roman" w:cs="Times New Roman"/>
          <w:sz w:val="24"/>
        </w:rPr>
        <w:t xml:space="preserve"> (escape key) </w:t>
      </w:r>
    </w:p>
    <w:p w:rsidR="001B07F8" w:rsidRDefault="007E6C0F">
      <w:pPr>
        <w:spacing w:after="220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Some useful commands for VIM </w:t>
      </w:r>
    </w:p>
    <w:p w:rsidR="001B07F8" w:rsidRDefault="007E6C0F">
      <w:pPr>
        <w:spacing w:after="0" w:line="585" w:lineRule="auto"/>
        <w:ind w:left="-5"/>
      </w:pPr>
      <w:r>
        <w:rPr>
          <w:b/>
        </w:rPr>
        <w:t>Text Entry Commands</w:t>
      </w:r>
      <w:r>
        <w:t xml:space="preserve"> (Used to start text entry) </w:t>
      </w:r>
      <w:r>
        <w:rPr>
          <w:b/>
        </w:rPr>
        <w:t>a</w:t>
      </w:r>
      <w:r>
        <w:t xml:space="preserve"> Append text following current cursor position </w:t>
      </w:r>
      <w:r>
        <w:rPr>
          <w:b/>
        </w:rPr>
        <w:t>A</w:t>
      </w:r>
      <w:r>
        <w:t xml:space="preserve"> Append text to the end of current line </w:t>
      </w:r>
      <w:proofErr w:type="spellStart"/>
      <w:r>
        <w:rPr>
          <w:b/>
        </w:rPr>
        <w:t>i</w:t>
      </w:r>
      <w:proofErr w:type="spellEnd"/>
      <w:r>
        <w:t xml:space="preserve"> Insert text before the current cursor position </w:t>
      </w:r>
      <w:r>
        <w:rPr>
          <w:b/>
        </w:rPr>
        <w:t>I</w:t>
      </w:r>
      <w:r>
        <w:t xml:space="preserve"> Insert text at the beginning of the cursor line </w:t>
      </w:r>
    </w:p>
    <w:p w:rsidR="001B07F8" w:rsidRDefault="007E6C0F">
      <w:pPr>
        <w:spacing w:after="19" w:line="586" w:lineRule="auto"/>
        <w:ind w:left="-5" w:right="242"/>
      </w:pPr>
      <w:proofErr w:type="gramStart"/>
      <w:r>
        <w:rPr>
          <w:b/>
        </w:rPr>
        <w:t>o</w:t>
      </w:r>
      <w:proofErr w:type="gramEnd"/>
      <w:r>
        <w:t xml:space="preserve"> Open up a new line following the current line and add text there </w:t>
      </w:r>
      <w:proofErr w:type="spellStart"/>
      <w:r>
        <w:rPr>
          <w:b/>
        </w:rPr>
        <w:t>O</w:t>
      </w:r>
      <w:proofErr w:type="spellEnd"/>
      <w:r>
        <w:t xml:space="preserve"> Open up a new line in front of the current line and add text there </w:t>
      </w:r>
    </w:p>
    <w:p w:rsidR="001B07F8" w:rsidRDefault="007E6C0F">
      <w:pPr>
        <w:pStyle w:val="Heading1"/>
        <w:spacing w:after="47" w:line="528" w:lineRule="auto"/>
        <w:ind w:left="-4" w:right="1076"/>
      </w:pPr>
      <w:r>
        <w:t xml:space="preserve">The following commands </w:t>
      </w:r>
      <w:proofErr w:type="gramStart"/>
      <w:r>
        <w:t>are used</w:t>
      </w:r>
      <w:proofErr w:type="gramEnd"/>
      <w:r>
        <w:t xml:space="preserve"> only in the commands mode.  </w:t>
      </w:r>
      <w:r>
        <w:rPr>
          <w:rFonts w:ascii="Courier New" w:eastAsia="Courier New" w:hAnsi="Courier New" w:cs="Courier New"/>
          <w:sz w:val="20"/>
        </w:rPr>
        <w:t xml:space="preserve">Cursor Movement Commands </w:t>
      </w:r>
    </w:p>
    <w:p w:rsidR="001B07F8" w:rsidRDefault="007E6C0F">
      <w:pPr>
        <w:spacing w:after="0" w:line="539" w:lineRule="auto"/>
        <w:ind w:left="-5" w:right="2877"/>
      </w:pPr>
      <w:proofErr w:type="gramStart"/>
      <w:r>
        <w:t>h</w:t>
      </w:r>
      <w:proofErr w:type="gramEnd"/>
      <w:r>
        <w:t xml:space="preserve"> Moves the cursor one character to the left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l Moves the cursor one character to the right k Moves the cursor up one line  j Moves the </w:t>
      </w:r>
      <w:r>
        <w:lastRenderedPageBreak/>
        <w:t xml:space="preserve">cursor down one line </w:t>
      </w:r>
      <w:proofErr w:type="spellStart"/>
      <w:r>
        <w:t>nG</w:t>
      </w:r>
      <w:proofErr w:type="spellEnd"/>
      <w:r>
        <w:t xml:space="preserve"> or :n Cursor goes to the specified (n) line </w:t>
      </w:r>
    </w:p>
    <w:p w:rsidR="001B07F8" w:rsidRDefault="007E6C0F">
      <w:pPr>
        <w:ind w:left="1" w:right="0" w:firstLine="0"/>
      </w:pPr>
      <w:r>
        <w:rPr>
          <w:i/>
        </w:rPr>
        <w:t>(</w:t>
      </w:r>
      <w:proofErr w:type="gramStart"/>
      <w:r>
        <w:rPr>
          <w:i/>
        </w:rPr>
        <w:t>ex</w:t>
      </w:r>
      <w:proofErr w:type="gramEnd"/>
      <w:r>
        <w:rPr>
          <w:i/>
        </w:rPr>
        <w:t xml:space="preserve">. 10G goes to line 10) </w:t>
      </w:r>
    </w:p>
    <w:p w:rsidR="001B07F8" w:rsidRDefault="007E6C0F">
      <w:pPr>
        <w:ind w:left="-5" w:right="0"/>
      </w:pPr>
      <w:r>
        <w:t>^F (</w:t>
      </w:r>
      <w:proofErr w:type="spellStart"/>
      <w:r>
        <w:t>CTRl</w:t>
      </w:r>
      <w:proofErr w:type="spellEnd"/>
      <w:r>
        <w:t xml:space="preserve"> F) Forward </w:t>
      </w:r>
      <w:proofErr w:type="spellStart"/>
      <w:r>
        <w:t>screenful</w:t>
      </w:r>
      <w:proofErr w:type="spellEnd"/>
      <w:r>
        <w:t xml:space="preserve"> </w:t>
      </w:r>
    </w:p>
    <w:p w:rsidR="001B07F8" w:rsidRDefault="007E6C0F">
      <w:pPr>
        <w:ind w:left="-5" w:right="0"/>
      </w:pPr>
      <w:r>
        <w:t xml:space="preserve">^B Backward </w:t>
      </w:r>
      <w:proofErr w:type="spellStart"/>
      <w:r>
        <w:t>screenful</w:t>
      </w:r>
      <w:proofErr w:type="spellEnd"/>
      <w:r>
        <w:t xml:space="preserve"> </w:t>
      </w:r>
    </w:p>
    <w:p w:rsidR="001B07F8" w:rsidRDefault="007E6C0F">
      <w:pPr>
        <w:ind w:left="-5" w:right="0"/>
      </w:pPr>
      <w:r>
        <w:t xml:space="preserve">^f </w:t>
      </w:r>
      <w:proofErr w:type="gramStart"/>
      <w:r>
        <w:t>One</w:t>
      </w:r>
      <w:proofErr w:type="gramEnd"/>
      <w:r>
        <w:t xml:space="preserve"> page forward </w:t>
      </w:r>
    </w:p>
    <w:p w:rsidR="001B07F8" w:rsidRDefault="007E6C0F">
      <w:pPr>
        <w:ind w:left="-5" w:right="0"/>
      </w:pPr>
      <w:r>
        <w:t xml:space="preserve">^b </w:t>
      </w:r>
      <w:proofErr w:type="gramStart"/>
      <w:r>
        <w:t>One</w:t>
      </w:r>
      <w:proofErr w:type="gramEnd"/>
      <w:r>
        <w:t xml:space="preserve"> page backward </w:t>
      </w:r>
    </w:p>
    <w:p w:rsidR="001B07F8" w:rsidRDefault="007E6C0F">
      <w:pPr>
        <w:ind w:left="-5" w:right="0"/>
      </w:pPr>
      <w:r>
        <w:t xml:space="preserve">^U Up </w:t>
      </w:r>
      <w:proofErr w:type="gramStart"/>
      <w:r>
        <w:t xml:space="preserve">half </w:t>
      </w:r>
      <w:proofErr w:type="spellStart"/>
      <w:r>
        <w:t>screenful</w:t>
      </w:r>
      <w:proofErr w:type="spellEnd"/>
      <w:proofErr w:type="gramEnd"/>
      <w:r>
        <w:t xml:space="preserve"> </w:t>
      </w:r>
    </w:p>
    <w:p w:rsidR="001B07F8" w:rsidRDefault="007E6C0F">
      <w:pPr>
        <w:ind w:left="-5" w:right="0"/>
      </w:pPr>
      <w:r>
        <w:t xml:space="preserve">^D Down </w:t>
      </w:r>
      <w:proofErr w:type="gramStart"/>
      <w:r>
        <w:t xml:space="preserve">half </w:t>
      </w:r>
      <w:proofErr w:type="spellStart"/>
      <w:r>
        <w:t>screenful</w:t>
      </w:r>
      <w:proofErr w:type="spellEnd"/>
      <w:proofErr w:type="gramEnd"/>
      <w:r>
        <w:t xml:space="preserve"> </w:t>
      </w:r>
    </w:p>
    <w:p w:rsidR="001B07F8" w:rsidRDefault="007E6C0F">
      <w:pPr>
        <w:ind w:left="-5" w:right="0"/>
      </w:pPr>
      <w:r>
        <w:t xml:space="preserve">$ Move cursor to the end of current line </w:t>
      </w:r>
    </w:p>
    <w:p w:rsidR="001B07F8" w:rsidRDefault="007E6C0F">
      <w:pPr>
        <w:spacing w:after="0" w:line="539" w:lineRule="auto"/>
        <w:ind w:left="-5" w:right="2040"/>
      </w:pPr>
      <w:r>
        <w:t xml:space="preserve">0 (zero) Move cursor to the beginning of current line w Forward one word b Backward one word </w:t>
      </w:r>
      <w:r>
        <w:rPr>
          <w:b/>
        </w:rPr>
        <w:t xml:space="preserve">Exit Commands </w:t>
      </w:r>
    </w:p>
    <w:p w:rsidR="001B07F8" w:rsidRDefault="007E6C0F">
      <w:pPr>
        <w:ind w:left="-5" w:right="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Write file to disk and quit the editor </w:t>
      </w:r>
    </w:p>
    <w:p w:rsidR="001B07F8" w:rsidRDefault="007E6C0F">
      <w:pPr>
        <w:ind w:left="-5" w:right="0"/>
      </w:pPr>
      <w:proofErr w:type="gramStart"/>
      <w:r>
        <w:t>:q</w:t>
      </w:r>
      <w:proofErr w:type="gramEnd"/>
      <w:r>
        <w:t xml:space="preserve">! Quit (no warning) </w:t>
      </w:r>
    </w:p>
    <w:p w:rsidR="001B07F8" w:rsidRDefault="007E6C0F">
      <w:pPr>
        <w:ind w:left="-5" w:right="0"/>
      </w:pPr>
      <w:proofErr w:type="gramStart"/>
      <w:r>
        <w:t>:q</w:t>
      </w:r>
      <w:proofErr w:type="gramEnd"/>
      <w:r>
        <w:t xml:space="preserve"> Quit (a warning is printed if a modified file has not been saved) </w:t>
      </w:r>
    </w:p>
    <w:p w:rsidR="001B07F8" w:rsidRDefault="007E6C0F">
      <w:pPr>
        <w:ind w:left="-5" w:right="0"/>
      </w:pPr>
      <w:r>
        <w:t xml:space="preserve">ZZ Save workspace and quit the editor (same </w:t>
      </w:r>
      <w:proofErr w:type="gramStart"/>
      <w:r>
        <w:t>as :</w:t>
      </w:r>
      <w:proofErr w:type="spellStart"/>
      <w:r>
        <w:t>wq</w:t>
      </w:r>
      <w:proofErr w:type="spellEnd"/>
      <w:proofErr w:type="gramEnd"/>
      <w:r>
        <w:t xml:space="preserve">) </w:t>
      </w:r>
    </w:p>
    <w:p w:rsidR="001B07F8" w:rsidRDefault="007E6C0F">
      <w:pPr>
        <w:spacing w:after="0" w:line="538" w:lineRule="auto"/>
        <w:ind w:left="-5" w:right="121"/>
      </w:pPr>
      <w:r>
        <w:t>: 10</w:t>
      </w:r>
      <w:proofErr w:type="gramStart"/>
      <w:r>
        <w:t>,25</w:t>
      </w:r>
      <w:proofErr w:type="gramEnd"/>
      <w:r>
        <w:t xml:space="preserve"> w temp  write lines 10 through 25 into file named temp. Of course, other line numbers </w:t>
      </w:r>
      <w:proofErr w:type="gramStart"/>
      <w:r>
        <w:t>can be used</w:t>
      </w:r>
      <w:proofErr w:type="gramEnd"/>
      <w:r>
        <w:t>. (</w:t>
      </w:r>
      <w:proofErr w:type="gramStart"/>
      <w:r>
        <w:t>Use :f</w:t>
      </w:r>
      <w:proofErr w:type="gramEnd"/>
      <w:r>
        <w:t xml:space="preserve"> to find out the line numbers you want. </w:t>
      </w:r>
    </w:p>
    <w:p w:rsidR="001B07F8" w:rsidRDefault="007E6C0F">
      <w:pPr>
        <w:ind w:left="1" w:right="0" w:firstLine="0"/>
      </w:pPr>
      <w:r>
        <w:rPr>
          <w:b/>
        </w:rPr>
        <w:t xml:space="preserve">  </w:t>
      </w:r>
    </w:p>
    <w:p w:rsidR="001B07F8" w:rsidRDefault="007E6C0F">
      <w:pPr>
        <w:spacing w:after="0" w:line="538" w:lineRule="auto"/>
        <w:ind w:left="-5" w:right="4918"/>
      </w:pPr>
      <w:r>
        <w:rPr>
          <w:b/>
        </w:rPr>
        <w:t xml:space="preserve">Text Deletion Commands </w:t>
      </w:r>
      <w:r>
        <w:t xml:space="preserve">x Delete character </w:t>
      </w:r>
      <w:proofErr w:type="spellStart"/>
      <w:proofErr w:type="gramStart"/>
      <w:r>
        <w:t>dw</w:t>
      </w:r>
      <w:proofErr w:type="spellEnd"/>
      <w:proofErr w:type="gramEnd"/>
      <w:r>
        <w:t xml:space="preserve"> Delete word from cursor on </w:t>
      </w:r>
      <w:proofErr w:type="spellStart"/>
      <w:r>
        <w:t>db</w:t>
      </w:r>
      <w:proofErr w:type="spellEnd"/>
      <w:r>
        <w:t xml:space="preserve"> Delete word backward </w:t>
      </w:r>
      <w:proofErr w:type="spellStart"/>
      <w:r>
        <w:t>dd</w:t>
      </w:r>
      <w:proofErr w:type="spellEnd"/>
      <w:r>
        <w:t xml:space="preserve"> Delete </w:t>
      </w:r>
      <w:proofErr w:type="spellStart"/>
      <w:r>
        <w:t>line d</w:t>
      </w:r>
      <w:proofErr w:type="spellEnd"/>
      <w:r>
        <w:t xml:space="preserve">$ Delete to end of line </w:t>
      </w:r>
    </w:p>
    <w:p w:rsidR="001B07F8" w:rsidRDefault="007E6C0F">
      <w:pPr>
        <w:spacing w:after="0" w:line="575" w:lineRule="auto"/>
        <w:ind w:left="-5" w:right="1076"/>
      </w:pPr>
      <w:proofErr w:type="gramStart"/>
      <w:r>
        <w:lastRenderedPageBreak/>
        <w:t>d</w:t>
      </w:r>
      <w:proofErr w:type="gramEnd"/>
      <w:r>
        <w:t xml:space="preserve">^ (d caret, not CTRL d) Delete to beginning of line </w:t>
      </w:r>
      <w:r>
        <w:rPr>
          <w:b/>
        </w:rPr>
        <w:t>Yank</w:t>
      </w:r>
      <w:r>
        <w:t xml:space="preserve"> (has most of the options of delete)-- VI's </w:t>
      </w:r>
      <w:r>
        <w:rPr>
          <w:b/>
        </w:rPr>
        <w:t>copy</w:t>
      </w:r>
      <w:r>
        <w:t xml:space="preserve"> </w:t>
      </w:r>
      <w:proofErr w:type="spellStart"/>
      <w:r>
        <w:t>commmand</w:t>
      </w:r>
      <w:proofErr w:type="spellEnd"/>
      <w:r>
        <w:t xml:space="preserve"> </w:t>
      </w:r>
      <w:proofErr w:type="spellStart"/>
      <w:r>
        <w:t>yy</w:t>
      </w:r>
      <w:proofErr w:type="spellEnd"/>
      <w:r>
        <w:t xml:space="preserve"> yank current line y$ yank to end of current line from cursor </w:t>
      </w:r>
      <w:proofErr w:type="spellStart"/>
      <w:r>
        <w:t>yw</w:t>
      </w:r>
      <w:proofErr w:type="spellEnd"/>
      <w:r>
        <w:t xml:space="preserve"> yank from cursor to end of current word </w:t>
      </w:r>
    </w:p>
    <w:p w:rsidR="001B07F8" w:rsidRDefault="007E6C0F">
      <w:pPr>
        <w:spacing w:after="298"/>
        <w:ind w:left="-5" w:right="0"/>
      </w:pPr>
      <w:r>
        <w:t xml:space="preserve">5yy yank, for example, </w:t>
      </w:r>
      <w:proofErr w:type="gramStart"/>
      <w:r>
        <w:t>5</w:t>
      </w:r>
      <w:proofErr w:type="gramEnd"/>
      <w:r>
        <w:t xml:space="preserve"> lines </w:t>
      </w:r>
    </w:p>
    <w:p w:rsidR="001B07F8" w:rsidRDefault="007E6C0F">
      <w:pPr>
        <w:spacing w:after="0" w:line="543" w:lineRule="auto"/>
        <w:ind w:left="-5" w:right="1920"/>
      </w:pPr>
      <w:r>
        <w:rPr>
          <w:b/>
        </w:rPr>
        <w:t>Paste</w:t>
      </w:r>
      <w:r>
        <w:t xml:space="preserve"> (used after delete or yank to recover lines.)  </w:t>
      </w:r>
      <w:proofErr w:type="gramStart"/>
      <w:r>
        <w:t>p</w:t>
      </w:r>
      <w:proofErr w:type="gramEnd"/>
      <w:r>
        <w:t xml:space="preserve"> paste below cursor  </w:t>
      </w:r>
    </w:p>
    <w:p w:rsidR="001B07F8" w:rsidRDefault="007E6C0F">
      <w:pPr>
        <w:ind w:left="-5" w:right="0"/>
      </w:pPr>
      <w:r>
        <w:t xml:space="preserve">P paste above cursor </w:t>
      </w:r>
    </w:p>
    <w:p w:rsidR="001B07F8" w:rsidRDefault="007E6C0F">
      <w:pPr>
        <w:spacing w:after="0" w:line="540" w:lineRule="auto"/>
        <w:ind w:left="-5" w:right="3719"/>
      </w:pPr>
      <w:r>
        <w:t xml:space="preserve">"2p paste from buffer 2 (there are 9) u Undo last change </w:t>
      </w:r>
    </w:p>
    <w:p w:rsidR="001B07F8" w:rsidRDefault="007E6C0F">
      <w:pPr>
        <w:ind w:left="-5" w:right="0"/>
      </w:pPr>
      <w:r>
        <w:t xml:space="preserve">U Restore line </w:t>
      </w:r>
    </w:p>
    <w:p w:rsidR="001B07F8" w:rsidRDefault="007E6C0F">
      <w:pPr>
        <w:ind w:left="-5" w:right="0"/>
      </w:pPr>
      <w:r>
        <w:t xml:space="preserve">J Join next line down to the end of the current line </w:t>
      </w:r>
    </w:p>
    <w:p w:rsidR="001B07F8" w:rsidRDefault="007E6C0F">
      <w:pPr>
        <w:ind w:left="-4" w:right="0" w:hanging="10"/>
      </w:pPr>
      <w:r>
        <w:rPr>
          <w:b/>
        </w:rPr>
        <w:t xml:space="preserve">File Manipulation Commands </w:t>
      </w:r>
    </w:p>
    <w:p w:rsidR="001B07F8" w:rsidRDefault="007E6C0F">
      <w:pPr>
        <w:ind w:left="-5" w:right="0"/>
      </w:pPr>
      <w:proofErr w:type="gramStart"/>
      <w:r>
        <w:t>:w</w:t>
      </w:r>
      <w:proofErr w:type="gramEnd"/>
      <w:r>
        <w:t xml:space="preserve"> Write workspace to original file </w:t>
      </w:r>
    </w:p>
    <w:p w:rsidR="001B07F8" w:rsidRDefault="007E6C0F">
      <w:pPr>
        <w:ind w:left="-5" w:right="0"/>
      </w:pPr>
      <w:proofErr w:type="gramStart"/>
      <w:r>
        <w:t>:w</w:t>
      </w:r>
      <w:proofErr w:type="gramEnd"/>
      <w:r>
        <w:t xml:space="preserve"> file Write workspace to named file </w:t>
      </w:r>
    </w:p>
    <w:p w:rsidR="001B07F8" w:rsidRDefault="007E6C0F">
      <w:pPr>
        <w:ind w:left="-5" w:right="0"/>
      </w:pPr>
      <w:proofErr w:type="gramStart"/>
      <w:r>
        <w:t>:e</w:t>
      </w:r>
      <w:proofErr w:type="gramEnd"/>
      <w:r>
        <w:t xml:space="preserve"> file Start editing a new file </w:t>
      </w:r>
    </w:p>
    <w:p w:rsidR="001B07F8" w:rsidRDefault="007E6C0F">
      <w:pPr>
        <w:spacing w:after="289"/>
        <w:ind w:left="-5" w:right="0"/>
      </w:pPr>
      <w:proofErr w:type="gramStart"/>
      <w:r>
        <w:t>:r</w:t>
      </w:r>
      <w:proofErr w:type="gramEnd"/>
      <w:r>
        <w:t xml:space="preserve"> file Read contents of a file to the workspace </w:t>
      </w:r>
    </w:p>
    <w:p w:rsidR="001B07F8" w:rsidRDefault="007E6C0F">
      <w:pPr>
        <w:spacing w:after="0" w:line="540" w:lineRule="auto"/>
        <w:ind w:left="-5" w:right="0"/>
      </w:pPr>
      <w:r>
        <w:rPr>
          <w:b/>
        </w:rPr>
        <w:t>To create a page break,</w:t>
      </w:r>
      <w:r>
        <w:t xml:space="preserve"> while in the insert mode, press the CTRL key </w:t>
      </w:r>
      <w:proofErr w:type="gramStart"/>
      <w:r>
        <w:t>And</w:t>
      </w:r>
      <w:proofErr w:type="gramEnd"/>
      <w:r>
        <w:t xml:space="preserve"> l. ^L will appear in your text and will cause the printer to start A new page. </w:t>
      </w:r>
    </w:p>
    <w:p w:rsidR="001B07F8" w:rsidRDefault="007E6C0F">
      <w:pPr>
        <w:ind w:left="1" w:right="0" w:firstLine="0"/>
      </w:pPr>
      <w:r>
        <w:t xml:space="preserve">  </w:t>
      </w:r>
    </w:p>
    <w:p w:rsidR="001B07F8" w:rsidRDefault="007E6C0F">
      <w:pPr>
        <w:ind w:left="1" w:right="0" w:firstLine="0"/>
      </w:pPr>
      <w:r>
        <w:rPr>
          <w:b/>
        </w:rPr>
        <w:t xml:space="preserve">  </w:t>
      </w:r>
    </w:p>
    <w:p w:rsidR="001B07F8" w:rsidRDefault="007E6C0F">
      <w:pPr>
        <w:ind w:left="-4" w:right="0" w:hanging="10"/>
      </w:pPr>
      <w:r>
        <w:rPr>
          <w:b/>
        </w:rPr>
        <w:t xml:space="preserve">Other Useful Commands </w:t>
      </w:r>
    </w:p>
    <w:p w:rsidR="001B07F8" w:rsidRDefault="007E6C0F">
      <w:pPr>
        <w:spacing w:after="0" w:line="540" w:lineRule="auto"/>
        <w:ind w:left="-5" w:right="0"/>
      </w:pPr>
      <w:r>
        <w:t xml:space="preserve">Most commands </w:t>
      </w:r>
      <w:proofErr w:type="gramStart"/>
      <w:r>
        <w:t>can be repeated</w:t>
      </w:r>
      <w:proofErr w:type="gramEnd"/>
      <w:r>
        <w:t xml:space="preserve"> n times by typing a number, n, before the command. For example </w:t>
      </w:r>
      <w:proofErr w:type="gramStart"/>
      <w:r>
        <w:t>10dd</w:t>
      </w:r>
      <w:proofErr w:type="gramEnd"/>
      <w:r>
        <w:t xml:space="preserve"> means delete 10 lines. </w:t>
      </w:r>
    </w:p>
    <w:p w:rsidR="001B07F8" w:rsidRDefault="007E6C0F">
      <w:pPr>
        <w:spacing w:after="297" w:line="538" w:lineRule="auto"/>
        <w:ind w:left="-5" w:right="4079"/>
      </w:pPr>
      <w:r>
        <w:lastRenderedPageBreak/>
        <w:t xml:space="preserve">. Repeat last command </w:t>
      </w:r>
      <w:proofErr w:type="spellStart"/>
      <w:r>
        <w:t>cw</w:t>
      </w:r>
      <w:proofErr w:type="spellEnd"/>
      <w:r>
        <w:t xml:space="preserve"> Change current word to a new word </w:t>
      </w:r>
      <w:proofErr w:type="spellStart"/>
      <w:r>
        <w:t>r</w:t>
      </w:r>
      <w:proofErr w:type="spellEnd"/>
      <w:r>
        <w:t xml:space="preserve"> Replace one character at the cursor position </w:t>
      </w:r>
    </w:p>
    <w:p w:rsidR="001B07F8" w:rsidRDefault="007E6C0F">
      <w:pPr>
        <w:ind w:left="-5" w:right="0"/>
      </w:pPr>
      <w:r>
        <w:t xml:space="preserve">R Begin overstrike or replace </w:t>
      </w:r>
      <w:proofErr w:type="gramStart"/>
      <w:r>
        <w:t>mode  use</w:t>
      </w:r>
      <w:proofErr w:type="gramEnd"/>
      <w:r>
        <w:t xml:space="preserve"> ESC key to exit </w:t>
      </w:r>
    </w:p>
    <w:p w:rsidR="001B07F8" w:rsidRDefault="007E6C0F">
      <w:pPr>
        <w:spacing w:after="0" w:line="538" w:lineRule="auto"/>
        <w:ind w:left="-5" w:right="1920"/>
      </w:pPr>
      <w:proofErr w:type="gramStart"/>
      <w:r>
        <w:t>:/</w:t>
      </w:r>
      <w:proofErr w:type="gramEnd"/>
      <w:r>
        <w:t xml:space="preserve"> pattern Search forward for the pattern :? </w:t>
      </w:r>
      <w:proofErr w:type="gramStart"/>
      <w:r>
        <w:t>pattern</w:t>
      </w:r>
      <w:proofErr w:type="gramEnd"/>
      <w:r>
        <w:t xml:space="preserve"> Search backward for the pattern n (used after either of the 2 search commands above to continue to find next occurrence of the pattern. </w:t>
      </w:r>
    </w:p>
    <w:p w:rsidR="001B07F8" w:rsidRDefault="007E6C0F">
      <w:pPr>
        <w:spacing w:after="31" w:line="538" w:lineRule="auto"/>
        <w:ind w:left="-5" w:right="0"/>
      </w:pPr>
      <w:proofErr w:type="gramStart"/>
      <w:r>
        <w:t>:g</w:t>
      </w:r>
      <w:proofErr w:type="gramEnd"/>
      <w:r>
        <w:t xml:space="preserve">/pat1/s//pat2/g replace every occurrence of pattern1 (pat1) with pat2 </w:t>
      </w:r>
    </w:p>
    <w:p w:rsidR="001B07F8" w:rsidRDefault="007E6C0F">
      <w:pPr>
        <w:ind w:left="-5" w:right="0"/>
      </w:pPr>
      <w:proofErr w:type="gramStart"/>
      <w:r>
        <w:rPr>
          <w:b/>
        </w:rPr>
        <w:t>Example :</w:t>
      </w:r>
      <w:r>
        <w:t>g</w:t>
      </w:r>
      <w:proofErr w:type="gramEnd"/>
      <w:r>
        <w:t>/</w:t>
      </w:r>
      <w:proofErr w:type="spellStart"/>
      <w:r>
        <w:t>tIO</w:t>
      </w:r>
      <w:proofErr w:type="spellEnd"/>
      <w:r>
        <w:t>/s//</w:t>
      </w:r>
      <w:proofErr w:type="spellStart"/>
      <w:r>
        <w:t>Ada.Text_IO</w:t>
      </w:r>
      <w:proofErr w:type="spellEnd"/>
      <w:r>
        <w:t xml:space="preserve">/g </w:t>
      </w:r>
    </w:p>
    <w:p w:rsidR="001B07F8" w:rsidRDefault="007E6C0F">
      <w:pPr>
        <w:ind w:left="-5" w:right="0"/>
      </w:pPr>
      <w:r>
        <w:t xml:space="preserve">This will find and replace </w:t>
      </w:r>
      <w:proofErr w:type="spellStart"/>
      <w:r>
        <w:t>tIO</w:t>
      </w:r>
      <w:proofErr w:type="spellEnd"/>
      <w:r>
        <w:t xml:space="preserve"> by </w:t>
      </w:r>
      <w:proofErr w:type="spellStart"/>
      <w:r>
        <w:t>Ada.text_IO</w:t>
      </w:r>
      <w:proofErr w:type="spellEnd"/>
      <w:r>
        <w:t xml:space="preserve"> everywhere in the file. </w:t>
      </w:r>
    </w:p>
    <w:p w:rsidR="001B07F8" w:rsidRDefault="007E6C0F">
      <w:pPr>
        <w:spacing w:after="22" w:line="538" w:lineRule="auto"/>
        <w:ind w:left="-5" w:right="3359"/>
      </w:pPr>
      <w:proofErr w:type="gramStart"/>
      <w:r>
        <w:t>:g</w:t>
      </w:r>
      <w:proofErr w:type="gramEnd"/>
      <w:r>
        <w:t xml:space="preserve">/a/s// /g replace the letter a, by blank :g/a/s///g replace a by nothing note: Even this command be undone by u  </w:t>
      </w:r>
    </w:p>
    <w:p w:rsidR="00F7389A" w:rsidRDefault="007E6C0F" w:rsidP="00F7389A">
      <w:pPr>
        <w:pStyle w:val="Heading1"/>
        <w:spacing w:after="222"/>
        <w:ind w:left="1" w:firstLine="0"/>
      </w:pPr>
      <w:r>
        <w:t xml:space="preserve">  </w:t>
      </w:r>
      <w:r w:rsidR="00F7389A">
        <w:rPr>
          <w:sz w:val="27"/>
        </w:rPr>
        <w:t xml:space="preserve">Task 1 </w:t>
      </w:r>
    </w:p>
    <w:p w:rsidR="00F7389A" w:rsidRDefault="00F7389A" w:rsidP="00F7389A">
      <w:pPr>
        <w:pStyle w:val="Heading2"/>
        <w:ind w:left="-4" w:right="1076"/>
      </w:pPr>
      <w:r>
        <w:t xml:space="preserve">Opening a New File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1 type </w:t>
      </w:r>
      <w:r>
        <w:rPr>
          <w:rFonts w:ascii="Times New Roman" w:eastAsia="Times New Roman" w:hAnsi="Times New Roman" w:cs="Times New Roman"/>
          <w:b/>
          <w:sz w:val="24"/>
        </w:rPr>
        <w:t xml:space="preserve">vim </w:t>
      </w:r>
      <w:r>
        <w:rPr>
          <w:rFonts w:ascii="Times New Roman" w:eastAsia="Times New Roman" w:hAnsi="Times New Roman" w:cs="Times New Roman"/>
          <w:b/>
          <w:i/>
          <w:sz w:val="24"/>
        </w:rPr>
        <w:t>filename</w:t>
      </w:r>
      <w:r>
        <w:rPr>
          <w:rFonts w:ascii="Times New Roman" w:eastAsia="Times New Roman" w:hAnsi="Times New Roman" w:cs="Times New Roman"/>
          <w:sz w:val="24"/>
        </w:rPr>
        <w:t xml:space="preserve"> (create a file named </w:t>
      </w:r>
      <w:r>
        <w:rPr>
          <w:rFonts w:ascii="Times New Roman" w:eastAsia="Times New Roman" w:hAnsi="Times New Roman" w:cs="Times New Roman"/>
          <w:i/>
          <w:sz w:val="24"/>
        </w:rPr>
        <w:t>filename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2 type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switch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to insert mode)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3 enter text (enter your Ada program)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4 hit </w:t>
      </w:r>
      <w:r>
        <w:rPr>
          <w:rFonts w:ascii="Times New Roman" w:eastAsia="Times New Roman" w:hAnsi="Times New Roman" w:cs="Times New Roman"/>
          <w:b/>
          <w:sz w:val="24"/>
        </w:rPr>
        <w:t>Esc key</w:t>
      </w:r>
      <w:r>
        <w:rPr>
          <w:rFonts w:ascii="Times New Roman" w:eastAsia="Times New Roman" w:hAnsi="Times New Roman" w:cs="Times New Roman"/>
          <w:sz w:val="24"/>
        </w:rPr>
        <w:t xml:space="preserve"> (switch back to command mode)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5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type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(write file and exit vim) </w:t>
      </w:r>
    </w:p>
    <w:p w:rsidR="00F7389A" w:rsidRDefault="00F7389A" w:rsidP="00F7389A">
      <w:pPr>
        <w:spacing w:after="256"/>
        <w:ind w:left="1" w:right="0" w:firstLine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7389A" w:rsidRDefault="00F7389A" w:rsidP="00F7389A">
      <w:pPr>
        <w:spacing w:after="256"/>
        <w:ind w:left="1" w:right="0" w:firstLine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Task 2</w:t>
      </w:r>
    </w:p>
    <w:p w:rsidR="00F7389A" w:rsidRDefault="00F7389A" w:rsidP="00F7389A">
      <w:pPr>
        <w:pStyle w:val="Heading2"/>
        <w:ind w:left="-4" w:right="1076"/>
      </w:pPr>
      <w:r>
        <w:t xml:space="preserve">Editing the Existing File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type </w:t>
      </w:r>
      <w:r>
        <w:rPr>
          <w:rFonts w:ascii="Times New Roman" w:eastAsia="Times New Roman" w:hAnsi="Times New Roman" w:cs="Times New Roman"/>
          <w:b/>
          <w:sz w:val="24"/>
        </w:rPr>
        <w:t xml:space="preserve">vim </w:t>
      </w:r>
      <w:r>
        <w:rPr>
          <w:rFonts w:ascii="Times New Roman" w:eastAsia="Times New Roman" w:hAnsi="Times New Roman" w:cs="Times New Roman"/>
          <w:b/>
          <w:i/>
          <w:sz w:val="24"/>
        </w:rPr>
        <w:t>filename</w:t>
      </w:r>
      <w:r>
        <w:rPr>
          <w:rFonts w:ascii="Times New Roman" w:eastAsia="Times New Roman" w:hAnsi="Times New Roman" w:cs="Times New Roman"/>
          <w:sz w:val="24"/>
        </w:rPr>
        <w:t xml:space="preserve"> (edit the existing file named filename) </w:t>
      </w:r>
    </w:p>
    <w:p w:rsidR="00F7389A" w:rsidRDefault="00F7389A" w:rsidP="00F7389A">
      <w:pPr>
        <w:spacing w:after="0" w:line="561" w:lineRule="auto"/>
        <w:ind w:left="1" w:right="0" w:firstLine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Step 2 move around the file using </w:t>
      </w:r>
      <w:r>
        <w:rPr>
          <w:rFonts w:ascii="Times New Roman" w:eastAsia="Times New Roman" w:hAnsi="Times New Roman" w:cs="Times New Roman"/>
          <w:b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b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 xml:space="preserve"> key or any appropriate command </w:t>
      </w:r>
      <w:r>
        <w:rPr>
          <w:b/>
        </w:rPr>
        <w:t>h</w:t>
      </w:r>
      <w:r>
        <w:t xml:space="preserve"> Moves the cursor one character to the left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>l</w:t>
      </w:r>
      <w:r>
        <w:t xml:space="preserve"> Moves the cursor one character to the right </w:t>
      </w:r>
      <w:r>
        <w:rPr>
          <w:b/>
        </w:rPr>
        <w:t>k</w:t>
      </w:r>
      <w:r>
        <w:t xml:space="preserve"> Moves the cursor up one line  </w:t>
      </w:r>
      <w:r>
        <w:rPr>
          <w:b/>
        </w:rPr>
        <w:t>j</w:t>
      </w:r>
      <w:r>
        <w:t xml:space="preserve"> Moves the cursor down one line </w:t>
      </w:r>
      <w:proofErr w:type="spellStart"/>
      <w:r>
        <w:rPr>
          <w:b/>
        </w:rPr>
        <w:t>nG</w:t>
      </w:r>
      <w:proofErr w:type="spellEnd"/>
      <w:r>
        <w:t xml:space="preserve"> or :n Cursor goes to the specified (n) line </w:t>
      </w:r>
    </w:p>
    <w:p w:rsidR="00F7389A" w:rsidRDefault="00F7389A" w:rsidP="00F7389A">
      <w:pPr>
        <w:spacing w:after="324"/>
        <w:ind w:left="362" w:right="0" w:firstLine="0"/>
        <w:jc w:val="center"/>
      </w:pPr>
      <w:r>
        <w:rPr>
          <w:i/>
        </w:rPr>
        <w:t>(</w:t>
      </w:r>
      <w:proofErr w:type="gramStart"/>
      <w:r>
        <w:rPr>
          <w:i/>
        </w:rPr>
        <w:t>ex</w:t>
      </w:r>
      <w:proofErr w:type="gramEnd"/>
      <w:r>
        <w:rPr>
          <w:i/>
        </w:rPr>
        <w:t xml:space="preserve">. 10G goes to line 10)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3 </w:t>
      </w:r>
      <w:r>
        <w:rPr>
          <w:rFonts w:ascii="Times New Roman" w:eastAsia="Times New Roman" w:hAnsi="Times New Roman" w:cs="Times New Roman"/>
          <w:b/>
          <w:sz w:val="24"/>
        </w:rPr>
        <w:t>edit</w:t>
      </w:r>
      <w:r>
        <w:rPr>
          <w:rFonts w:ascii="Times New Roman" w:eastAsia="Times New Roman" w:hAnsi="Times New Roman" w:cs="Times New Roman"/>
          <w:sz w:val="24"/>
        </w:rPr>
        <w:t xml:space="preserve"> required text (replace or delete or insert) 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4 hit </w:t>
      </w:r>
      <w:r>
        <w:rPr>
          <w:rFonts w:ascii="Times New Roman" w:eastAsia="Times New Roman" w:hAnsi="Times New Roman" w:cs="Times New Roman"/>
          <w:b/>
          <w:sz w:val="24"/>
        </w:rPr>
        <w:t>Esc</w:t>
      </w:r>
      <w:r>
        <w:rPr>
          <w:rFonts w:ascii="Times New Roman" w:eastAsia="Times New Roman" w:hAnsi="Times New Roman" w:cs="Times New Roman"/>
          <w:sz w:val="24"/>
        </w:rPr>
        <w:t xml:space="preserve"> key (exit from insert mode if you insert or replace text) </w:t>
      </w:r>
    </w:p>
    <w:p w:rsidR="00F7389A" w:rsidRDefault="00F7389A" w:rsidP="00F7389A">
      <w:pPr>
        <w:spacing w:after="258"/>
        <w:ind w:left="-4" w:right="0" w:hanging="10"/>
      </w:pPr>
      <w:r>
        <w:rPr>
          <w:rFonts w:ascii="Times New Roman" w:eastAsia="Times New Roman" w:hAnsi="Times New Roman" w:cs="Times New Roman"/>
          <w:sz w:val="24"/>
        </w:rPr>
        <w:t xml:space="preserve">Step 5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type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07F8" w:rsidRDefault="001B07F8">
      <w:pPr>
        <w:spacing w:after="325"/>
        <w:ind w:left="1" w:right="0" w:firstLine="0"/>
      </w:pPr>
    </w:p>
    <w:sectPr w:rsidR="001B07F8">
      <w:footerReference w:type="default" r:id="rId6"/>
      <w:pgSz w:w="12240" w:h="15840"/>
      <w:pgMar w:top="1402" w:right="2405" w:bottom="1413" w:left="14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B5E" w:rsidRDefault="00111B5E" w:rsidP="00111B5E">
      <w:pPr>
        <w:spacing w:after="0" w:line="240" w:lineRule="auto"/>
      </w:pPr>
      <w:r>
        <w:separator/>
      </w:r>
    </w:p>
  </w:endnote>
  <w:endnote w:type="continuationSeparator" w:id="0">
    <w:p w:rsidR="00111B5E" w:rsidRDefault="00111B5E" w:rsidP="0011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130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B5E" w:rsidRPr="00111B5E" w:rsidRDefault="00111B5E" w:rsidP="00111B5E">
        <w:pPr>
          <w:pStyle w:val="Footer"/>
          <w:rPr>
            <w:sz w:val="16"/>
            <w:szCs w:val="16"/>
          </w:rPr>
        </w:pPr>
        <w:r w:rsidRPr="00111B5E">
          <w:rPr>
            <w:sz w:val="16"/>
            <w:szCs w:val="16"/>
          </w:rPr>
          <w:t>Introduction to Computer Security</w:t>
        </w:r>
      </w:p>
      <w:p w:rsidR="00111B5E" w:rsidRDefault="00111B5E" w:rsidP="00111B5E">
        <w:pPr>
          <w:pStyle w:val="Footer"/>
        </w:pPr>
        <w:proofErr w:type="spellStart"/>
        <w:r w:rsidRPr="00111B5E">
          <w:rPr>
            <w:sz w:val="16"/>
            <w:szCs w:val="16"/>
          </w:rPr>
          <w:t>Dr.</w:t>
        </w:r>
        <w:proofErr w:type="spellEnd"/>
        <w:r w:rsidRPr="00111B5E">
          <w:rPr>
            <w:sz w:val="16"/>
            <w:szCs w:val="16"/>
          </w:rPr>
          <w:t xml:space="preserve"> Imran U Khan, Informatics, University of Sussex</w:t>
        </w:r>
        <w:r>
          <w:t xml:space="preserve">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89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11B5E" w:rsidRDefault="00111B5E" w:rsidP="00111B5E">
    <w:pPr>
      <w:pStyle w:val="Footer"/>
      <w:jc w:val="right"/>
    </w:pPr>
    <w:r>
      <w:t xml:space="preserve"> </w:t>
    </w:r>
  </w:p>
  <w:p w:rsidR="00111B5E" w:rsidRDefault="00111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B5E" w:rsidRDefault="00111B5E" w:rsidP="00111B5E">
      <w:pPr>
        <w:spacing w:after="0" w:line="240" w:lineRule="auto"/>
      </w:pPr>
      <w:r>
        <w:separator/>
      </w:r>
    </w:p>
  </w:footnote>
  <w:footnote w:type="continuationSeparator" w:id="0">
    <w:p w:rsidR="00111B5E" w:rsidRDefault="00111B5E" w:rsidP="00111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8"/>
    <w:rsid w:val="00111B5E"/>
    <w:rsid w:val="001B07F8"/>
    <w:rsid w:val="007E6C0F"/>
    <w:rsid w:val="00F00029"/>
    <w:rsid w:val="00F7389A"/>
    <w:rsid w:val="00FA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5B19"/>
  <w15:docId w15:val="{935DBF2A-D231-4D19-AD22-111C08B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2"/>
      <w:ind w:left="9" w:right="2520" w:hanging="9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9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9"/>
      <w:ind w:left="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01E5"/>
    <w:pPr>
      <w:spacing w:after="160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5E"/>
    <w:rPr>
      <w:rFonts w:ascii="Courier New" w:eastAsia="Courier New" w:hAnsi="Courier New" w:cs="Courier New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1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5E"/>
    <w:rPr>
      <w:rFonts w:ascii="Courier New" w:eastAsia="Courier New" w:hAnsi="Courier New" w:cs="Courier New"/>
      <w:color w:val="000000"/>
      <w:sz w:val="20"/>
    </w:rPr>
  </w:style>
  <w:style w:type="character" w:styleId="Emphasis">
    <w:name w:val="Emphasis"/>
    <w:basedOn w:val="DefaultParagraphFont"/>
    <w:uiPriority w:val="20"/>
    <w:qFormat/>
    <w:rsid w:val="00111B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7BC4E205</Template>
  <TotalTime>7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peckol</dc:creator>
  <cp:keywords/>
  <cp:lastModifiedBy>Imran Khan</cp:lastModifiedBy>
  <cp:revision>6</cp:revision>
  <dcterms:created xsi:type="dcterms:W3CDTF">2019-09-21T15:50:00Z</dcterms:created>
  <dcterms:modified xsi:type="dcterms:W3CDTF">2019-09-29T08:29:00Z</dcterms:modified>
</cp:coreProperties>
</file>