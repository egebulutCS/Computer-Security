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2895" w:rsidRDefault="004C2895" w:rsidP="004C2895">
      <w:pPr>
        <w:pStyle w:val="ListParagraph"/>
        <w:spacing w:line="240" w:lineRule="auto"/>
        <w:ind w:left="1020"/>
        <w:jc w:val="center"/>
        <w:rPr>
          <w:rFonts w:ascii="Times New Roman" w:hAnsi="Times New Roman" w:cs="Times New Roman"/>
          <w:sz w:val="48"/>
          <w:szCs w:val="48"/>
        </w:rPr>
      </w:pPr>
      <w:r w:rsidRPr="00191F59">
        <w:rPr>
          <w:rFonts w:ascii="Times New Roman" w:hAnsi="Times New Roman" w:cs="Times New Roman"/>
          <w:sz w:val="48"/>
          <w:szCs w:val="48"/>
        </w:rPr>
        <w:t>Introduction to Computer Security</w:t>
      </w:r>
      <w:r>
        <w:rPr>
          <w:rFonts w:ascii="Times New Roman" w:hAnsi="Times New Roman" w:cs="Times New Roman"/>
          <w:sz w:val="48"/>
          <w:szCs w:val="48"/>
        </w:rPr>
        <w:t xml:space="preserve"> Module – G6077</w:t>
      </w:r>
    </w:p>
    <w:p w:rsidR="004C2895" w:rsidRDefault="004C2895" w:rsidP="004C2895">
      <w:pPr>
        <w:pStyle w:val="ListParagraph"/>
        <w:spacing w:line="240" w:lineRule="auto"/>
        <w:ind w:left="1020"/>
        <w:jc w:val="center"/>
        <w:rPr>
          <w:rFonts w:ascii="Times New Roman" w:hAnsi="Times New Roman" w:cs="Times New Roman"/>
          <w:sz w:val="48"/>
          <w:szCs w:val="48"/>
        </w:rPr>
      </w:pPr>
    </w:p>
    <w:p w:rsidR="004C2895" w:rsidRDefault="004C2895" w:rsidP="004C2895">
      <w:pPr>
        <w:spacing w:line="240" w:lineRule="auto"/>
        <w:jc w:val="center"/>
        <w:rPr>
          <w:rFonts w:ascii="Times New Roman" w:hAnsi="Times New Roman" w:cs="Times New Roman"/>
          <w:sz w:val="48"/>
          <w:szCs w:val="48"/>
        </w:rPr>
      </w:pPr>
      <w:r>
        <w:rPr>
          <w:rFonts w:ascii="Times New Roman" w:hAnsi="Times New Roman" w:cs="Times New Roman"/>
          <w:sz w:val="48"/>
          <w:szCs w:val="48"/>
        </w:rPr>
        <w:t>-</w:t>
      </w:r>
    </w:p>
    <w:p w:rsidR="004C2895" w:rsidRDefault="004C2895" w:rsidP="004C2895">
      <w:pPr>
        <w:spacing w:line="240" w:lineRule="auto"/>
        <w:jc w:val="center"/>
        <w:rPr>
          <w:rFonts w:ascii="Times New Roman" w:hAnsi="Times New Roman" w:cs="Times New Roman"/>
          <w:sz w:val="48"/>
          <w:szCs w:val="48"/>
        </w:rPr>
      </w:pPr>
      <w:r>
        <w:rPr>
          <w:rFonts w:ascii="Times New Roman" w:hAnsi="Times New Roman" w:cs="Times New Roman"/>
          <w:sz w:val="48"/>
          <w:szCs w:val="48"/>
        </w:rPr>
        <w:t xml:space="preserve">xRDP access </w:t>
      </w:r>
    </w:p>
    <w:p w:rsidR="004C2895" w:rsidRPr="00191F59" w:rsidRDefault="004C2895" w:rsidP="004C2895">
      <w:pPr>
        <w:spacing w:line="240" w:lineRule="auto"/>
        <w:jc w:val="center"/>
        <w:rPr>
          <w:rFonts w:ascii="Times New Roman" w:hAnsi="Times New Roman" w:cs="Times New Roman"/>
          <w:sz w:val="48"/>
          <w:szCs w:val="48"/>
        </w:rPr>
      </w:pPr>
      <w:r>
        <w:rPr>
          <w:rFonts w:ascii="Times New Roman" w:hAnsi="Times New Roman" w:cs="Times New Roman"/>
          <w:sz w:val="48"/>
          <w:szCs w:val="48"/>
        </w:rPr>
        <w:t>[Graphical UI for Kali]</w:t>
      </w:r>
    </w:p>
    <w:p w:rsidR="004C2895" w:rsidRDefault="004C2895">
      <w:r>
        <w:br w:type="page"/>
      </w:r>
    </w:p>
    <w:p w:rsidR="004C2895" w:rsidRDefault="004C2895">
      <w:r>
        <w:lastRenderedPageBreak/>
        <w:t xml:space="preserve">This lab assumed you have already a running Kali terminal. In this lab, we need to set up how to set up to access Kali GUI. Kali terminal is limited in many features compare to its GUI interface. </w:t>
      </w:r>
    </w:p>
    <w:p w:rsidR="00D97DAA" w:rsidRDefault="00D97DAA">
      <w:r>
        <w:t>We can run the following only from the root user account, you will know if you are log in as a root user if you can see</w:t>
      </w:r>
      <w:r w:rsidR="003A19B1">
        <w:t xml:space="preserve"> # instead of $ in the terminal. </w:t>
      </w:r>
    </w:p>
    <w:p w:rsidR="003A19B1" w:rsidRDefault="003A19B1">
      <w:r>
        <w:t>If you are not in the root then use      su to login to root</w:t>
      </w:r>
      <w:r w:rsidR="00F20DB2">
        <w:t xml:space="preserve">, double check if you are </w:t>
      </w:r>
      <w:r w:rsidR="004C2895">
        <w:t>root by whoami command.</w:t>
      </w:r>
    </w:p>
    <w:p w:rsidR="004C2895" w:rsidRPr="004C2895" w:rsidRDefault="004C2895">
      <w:pPr>
        <w:rPr>
          <w:sz w:val="18"/>
          <w:szCs w:val="18"/>
        </w:rPr>
      </w:pPr>
      <w:r>
        <w:rPr>
          <w:sz w:val="18"/>
          <w:szCs w:val="18"/>
        </w:rPr>
        <w:t xml:space="preserve">Most students prefer to the point and short lab sheet. </w:t>
      </w:r>
      <w:r w:rsidRPr="004C2895">
        <w:rPr>
          <w:sz w:val="18"/>
          <w:szCs w:val="18"/>
        </w:rPr>
        <w:t xml:space="preserve"> </w:t>
      </w:r>
      <w:r>
        <w:rPr>
          <w:sz w:val="18"/>
          <w:szCs w:val="18"/>
        </w:rPr>
        <w:t xml:space="preserve">That is why </w:t>
      </w:r>
      <w:r w:rsidRPr="004C2895">
        <w:rPr>
          <w:sz w:val="18"/>
          <w:szCs w:val="18"/>
        </w:rPr>
        <w:t>I have not explained some of the com</w:t>
      </w:r>
      <w:r>
        <w:rPr>
          <w:sz w:val="18"/>
          <w:szCs w:val="18"/>
        </w:rPr>
        <w:t>mands listed below</w:t>
      </w:r>
      <w:r w:rsidRPr="004C2895">
        <w:rPr>
          <w:sz w:val="18"/>
          <w:szCs w:val="18"/>
        </w:rPr>
        <w:t>.</w:t>
      </w:r>
      <w:r>
        <w:rPr>
          <w:sz w:val="18"/>
          <w:szCs w:val="18"/>
        </w:rPr>
        <w:t xml:space="preserve"> </w:t>
      </w:r>
      <w:r w:rsidRPr="004C2895">
        <w:rPr>
          <w:sz w:val="18"/>
          <w:szCs w:val="18"/>
        </w:rPr>
        <w:t xml:space="preserve">If you are interested, you can search about that yourself. </w:t>
      </w:r>
    </w:p>
    <w:p w:rsidR="00D97DAA" w:rsidRDefault="00D97DAA">
      <w:r>
        <w:t xml:space="preserve">1) Command to install =&gt; </w:t>
      </w:r>
      <w:r w:rsidRPr="00D97DAA">
        <w:t xml:space="preserve">apt-get install xrdp lxde-core lxde tigervnc-standalone-server </w:t>
      </w:r>
      <w:r>
        <w:t>–</w:t>
      </w:r>
      <w:r w:rsidRPr="00D97DAA">
        <w:t>y</w:t>
      </w:r>
      <w:r>
        <w:t xml:space="preserve"> </w:t>
      </w:r>
    </w:p>
    <w:p w:rsidR="00D97DAA" w:rsidRDefault="00D97DAA">
      <w:r>
        <w:t>2) May display this error</w:t>
      </w:r>
    </w:p>
    <w:p w:rsidR="00EC44C3" w:rsidRDefault="00D97DAA">
      <w:r>
        <w:t xml:space="preserve">    </w:t>
      </w:r>
      <w:r w:rsidR="00843DAE" w:rsidRPr="00843DAE">
        <w:t>E: Unable to fetch some archives, maybe run apt-get update or try with --fix-missing?</w:t>
      </w:r>
    </w:p>
    <w:p w:rsidR="00D97DAA" w:rsidRDefault="00D97DAA">
      <w:r>
        <w:t xml:space="preserve">3) if error occurred then we should </w:t>
      </w:r>
    </w:p>
    <w:p w:rsidR="00D97DAA" w:rsidRDefault="00D97DAA">
      <w:pPr>
        <w:rPr>
          <w:rFonts w:ascii="Consolas" w:hAnsi="Consolas" w:cs="Consolas"/>
          <w:color w:val="242729"/>
          <w:sz w:val="20"/>
          <w:szCs w:val="20"/>
          <w:shd w:val="clear" w:color="auto" w:fill="EFF0F1"/>
        </w:rPr>
      </w:pPr>
      <w:r>
        <w:t xml:space="preserve">    </w:t>
      </w:r>
      <w:r w:rsidR="00F50210">
        <w:t xml:space="preserve">    </w:t>
      </w:r>
      <w:r>
        <w:rPr>
          <w:rFonts w:ascii="Consolas" w:hAnsi="Consolas" w:cs="Consolas"/>
          <w:color w:val="242729"/>
          <w:sz w:val="20"/>
          <w:szCs w:val="20"/>
          <w:shd w:val="clear" w:color="auto" w:fill="EFF0F1"/>
        </w:rPr>
        <w:t xml:space="preserve">sudo apt-get clean </w:t>
      </w:r>
    </w:p>
    <w:p w:rsidR="00D97DAA" w:rsidRDefault="00FA7172">
      <w:pPr>
        <w:rPr>
          <w:rFonts w:ascii="Consolas" w:hAnsi="Consolas" w:cs="Consolas"/>
          <w:color w:val="242729"/>
          <w:sz w:val="20"/>
          <w:szCs w:val="20"/>
          <w:shd w:val="clear" w:color="auto" w:fill="EFF0F1"/>
        </w:rPr>
      </w:pPr>
      <w:r>
        <w:rPr>
          <w:rFonts w:ascii="Consolas" w:hAnsi="Consolas" w:cs="Consolas"/>
          <w:color w:val="242729"/>
          <w:sz w:val="20"/>
          <w:szCs w:val="20"/>
          <w:shd w:val="clear" w:color="auto" w:fill="EFF0F1"/>
        </w:rPr>
        <w:t xml:space="preserve">    </w:t>
      </w:r>
      <w:r w:rsidR="00D97DAA">
        <w:rPr>
          <w:rFonts w:ascii="Consolas" w:hAnsi="Consolas" w:cs="Consolas"/>
          <w:color w:val="242729"/>
          <w:sz w:val="20"/>
          <w:szCs w:val="20"/>
          <w:shd w:val="clear" w:color="auto" w:fill="EFF0F1"/>
        </w:rPr>
        <w:t xml:space="preserve">sudo apt-get update </w:t>
      </w:r>
    </w:p>
    <w:p w:rsidR="00F50210" w:rsidRDefault="00F50210" w:rsidP="00F50210">
      <w:pPr>
        <w:jc w:val="both"/>
        <w:rPr>
          <w:rFonts w:ascii="Consolas" w:hAnsi="Consolas" w:cs="Consolas"/>
          <w:color w:val="242729"/>
          <w:sz w:val="20"/>
          <w:szCs w:val="20"/>
          <w:shd w:val="clear" w:color="auto" w:fill="EFF0F1"/>
        </w:rPr>
      </w:pPr>
      <w:r>
        <w:rPr>
          <w:rFonts w:ascii="Consolas" w:hAnsi="Consolas" w:cs="Consolas"/>
          <w:color w:val="242729"/>
          <w:sz w:val="20"/>
          <w:szCs w:val="20"/>
          <w:shd w:val="clear" w:color="auto" w:fill="EFF0F1"/>
        </w:rPr>
        <w:t xml:space="preserve">        Good articles to read to deal with this error</w:t>
      </w:r>
    </w:p>
    <w:p w:rsidR="00F50210" w:rsidRDefault="006E6591">
      <w:hyperlink r:id="rId7" w:history="1">
        <w:r w:rsidR="00F50210">
          <w:rPr>
            <w:rStyle w:val="Hyperlink"/>
          </w:rPr>
          <w:t>https://stackoverflow.com/questions/38743951/unable-to-fetch-some-archives-maybe-run-apt-get-update-or-try-with-fix-missin</w:t>
        </w:r>
      </w:hyperlink>
    </w:p>
    <w:p w:rsidR="000A7E33" w:rsidRDefault="000A7E33">
      <w:r>
        <w:t>4) add new user</w:t>
      </w:r>
    </w:p>
    <w:p w:rsidR="000A7E33" w:rsidRDefault="000A7E33">
      <w:r>
        <w:t xml:space="preserve">        </w:t>
      </w:r>
      <w:r w:rsidR="00E344A1">
        <w:t>&gt;</w:t>
      </w:r>
      <w:r>
        <w:t xml:space="preserve"> Useradd –m kali</w:t>
      </w:r>
    </w:p>
    <w:p w:rsidR="000A7E33" w:rsidRDefault="000A7E33">
      <w:r>
        <w:t xml:space="preserve">          </w:t>
      </w:r>
      <w:r w:rsidR="00E344A1">
        <w:t>&gt;</w:t>
      </w:r>
      <w:r>
        <w:t>Passwd ka</w:t>
      </w:r>
      <w:r w:rsidR="00B03B20">
        <w:t>l</w:t>
      </w:r>
      <w:r>
        <w:t>i</w:t>
      </w:r>
    </w:p>
    <w:p w:rsidR="000A7E33" w:rsidRDefault="000A7E33">
      <w:r>
        <w:t xml:space="preserve">         </w:t>
      </w:r>
      <w:r w:rsidR="00B03B20">
        <w:t xml:space="preserve">      </w:t>
      </w:r>
      <w:r>
        <w:t xml:space="preserve"> New Password:  1234</w:t>
      </w:r>
    </w:p>
    <w:p w:rsidR="000A7E33" w:rsidRDefault="000A7E33">
      <w:r>
        <w:t xml:space="preserve">          </w:t>
      </w:r>
      <w:r w:rsidR="00B03B20">
        <w:t xml:space="preserve">      </w:t>
      </w:r>
      <w:r>
        <w:t>Retype password: 1234</w:t>
      </w:r>
    </w:p>
    <w:p w:rsidR="00E344A1" w:rsidRDefault="00E344A1" w:rsidP="00E344A1">
      <w:r>
        <w:t xml:space="preserve">          &gt;Usermod –a</w:t>
      </w:r>
      <w:r w:rsidR="00B03B20">
        <w:t xml:space="preserve"> </w:t>
      </w:r>
      <w:r>
        <w:t xml:space="preserve"> –s </w:t>
      </w:r>
      <w:r w:rsidR="00B03B20">
        <w:t xml:space="preserve"> </w:t>
      </w:r>
      <w:r>
        <w:t>sudo kali</w:t>
      </w:r>
    </w:p>
    <w:p w:rsidR="00E344A1" w:rsidRDefault="00E344A1" w:rsidP="00E344A1">
      <w:r>
        <w:t xml:space="preserve">          &gt;Chsh –s /bin/bash kali</w:t>
      </w:r>
      <w:r w:rsidR="005E5609">
        <w:t xml:space="preserve">                              </w:t>
      </w:r>
    </w:p>
    <w:p w:rsidR="00065403" w:rsidRDefault="00065403" w:rsidP="00E344A1">
      <w:r>
        <w:t xml:space="preserve">          &gt; cd /etc/xrdp</w:t>
      </w:r>
    </w:p>
    <w:p w:rsidR="00BB3B53" w:rsidRDefault="00BB3B53" w:rsidP="00E344A1">
      <w:r>
        <w:t xml:space="preserve">          &gt; ls –lart </w:t>
      </w:r>
    </w:p>
    <w:p w:rsidR="00BB3B53" w:rsidRDefault="00BB3B53" w:rsidP="00E344A1"/>
    <w:p w:rsidR="00BB3B53" w:rsidRDefault="00BB3B53" w:rsidP="00E344A1">
      <w:r>
        <w:t>Going out from vim editor is     press esc or enter : and then q!</w:t>
      </w:r>
    </w:p>
    <w:p w:rsidR="00767D0D" w:rsidRDefault="00767D0D" w:rsidP="00767D0D">
      <w:pPr>
        <w:pStyle w:val="ListParagraph"/>
        <w:ind w:left="465"/>
      </w:pPr>
      <w:r>
        <w:t>&gt;cd</w:t>
      </w:r>
    </w:p>
    <w:p w:rsidR="00767D0D" w:rsidRDefault="00767D0D" w:rsidP="00767D0D">
      <w:pPr>
        <w:pStyle w:val="ListParagraph"/>
        <w:ind w:left="465"/>
      </w:pPr>
      <w:r>
        <w:t xml:space="preserve">&gt;vim .bashrc      will open editor having many keys/values pair </w:t>
      </w:r>
    </w:p>
    <w:p w:rsidR="00FB3679" w:rsidRDefault="00FB3679" w:rsidP="00767D0D">
      <w:pPr>
        <w:pStyle w:val="ListParagraph"/>
        <w:ind w:left="465"/>
      </w:pPr>
      <w:r>
        <w:t xml:space="preserve">In the editor find </w:t>
      </w:r>
    </w:p>
    <w:p w:rsidR="00FB3679" w:rsidRDefault="00FB3679" w:rsidP="00767D0D">
      <w:pPr>
        <w:pStyle w:val="ListParagraph"/>
        <w:ind w:left="465"/>
      </w:pPr>
      <w:r>
        <w:t xml:space="preserve">    More aliases</w:t>
      </w:r>
    </w:p>
    <w:p w:rsidR="00FB3679" w:rsidRDefault="00FB3679" w:rsidP="00767D0D">
      <w:pPr>
        <w:pStyle w:val="ListParagraph"/>
        <w:ind w:left="465"/>
      </w:pPr>
      <w:r>
        <w:t xml:space="preserve">    And change the line from </w:t>
      </w:r>
    </w:p>
    <w:p w:rsidR="00FB3679" w:rsidRDefault="00FB3679" w:rsidP="00767D0D">
      <w:pPr>
        <w:pStyle w:val="ListParagraph"/>
        <w:ind w:left="465"/>
      </w:pPr>
      <w:r>
        <w:t xml:space="preserve">       #alisase  ls = ‘ls -l’    to aliase ls = ‘ls -lart’</w:t>
      </w:r>
    </w:p>
    <w:p w:rsidR="00B36739" w:rsidRDefault="00B36739" w:rsidP="00767D0D">
      <w:pPr>
        <w:pStyle w:val="ListParagraph"/>
        <w:ind w:left="465"/>
      </w:pPr>
      <w:r>
        <w:t xml:space="preserve">&gt;cd /etc/xrdp </w:t>
      </w:r>
    </w:p>
    <w:p w:rsidR="00E6066F" w:rsidRDefault="00E6066F" w:rsidP="00767D0D">
      <w:pPr>
        <w:pStyle w:val="ListParagraph"/>
        <w:ind w:left="465"/>
      </w:pPr>
      <w:r>
        <w:t>&gt;ll     it does display the same output as the ls –lart</w:t>
      </w:r>
    </w:p>
    <w:p w:rsidR="00091DAA" w:rsidRDefault="00091DAA" w:rsidP="00767D0D">
      <w:pPr>
        <w:pStyle w:val="ListParagraph"/>
        <w:ind w:left="465"/>
      </w:pPr>
      <w:r>
        <w:lastRenderedPageBreak/>
        <w:t>&gt; cp xrdp.ini xrdp.ini_org_bck</w:t>
      </w:r>
    </w:p>
    <w:p w:rsidR="0029015A" w:rsidRDefault="0029015A" w:rsidP="00767D0D">
      <w:pPr>
        <w:pStyle w:val="ListParagraph"/>
        <w:ind w:left="465"/>
      </w:pPr>
      <w:r>
        <w:t>&gt; vim /etc/xrdp/xrdp.ini</w:t>
      </w:r>
    </w:p>
    <w:p w:rsidR="00D65A7B" w:rsidRDefault="00D65A7B" w:rsidP="00767D0D">
      <w:pPr>
        <w:pStyle w:val="ListParagraph"/>
        <w:ind w:left="465"/>
      </w:pPr>
      <w:r>
        <w:t>&gt;    In the editor add these changes</w:t>
      </w:r>
    </w:p>
    <w:p w:rsidR="00D65A7B" w:rsidRDefault="00D65A7B" w:rsidP="00767D0D">
      <w:pPr>
        <w:pStyle w:val="ListParagraph"/>
        <w:ind w:left="465"/>
      </w:pPr>
      <w:r>
        <w:t xml:space="preserve">          1) auto=  sesman-any</w:t>
      </w:r>
    </w:p>
    <w:p w:rsidR="00D65A7B" w:rsidRDefault="00D65A7B" w:rsidP="00767D0D">
      <w:pPr>
        <w:pStyle w:val="ListParagraph"/>
        <w:ind w:left="465"/>
      </w:pPr>
      <w:r>
        <w:t xml:space="preserve">          2) max_bpp=16</w:t>
      </w:r>
    </w:p>
    <w:p w:rsidR="00D65A7B" w:rsidRDefault="00D65A7B" w:rsidP="00767D0D">
      <w:pPr>
        <w:pStyle w:val="ListParagraph"/>
        <w:ind w:left="465"/>
      </w:pPr>
      <w:r>
        <w:t xml:space="preserve">          3)   in the [sesman-any] add ip=127.0.0.1</w:t>
      </w:r>
    </w:p>
    <w:p w:rsidR="00D65A7B" w:rsidRDefault="00D65A7B" w:rsidP="00767D0D">
      <w:pPr>
        <w:pStyle w:val="ListParagraph"/>
        <w:ind w:left="465"/>
      </w:pPr>
      <w:r>
        <w:t xml:space="preserve">            If sesman-any is not in the editor then you will need to add</w:t>
      </w:r>
    </w:p>
    <w:p w:rsidR="004255A3" w:rsidRDefault="004255A3" w:rsidP="004C2895">
      <w:pPr>
        <w:pStyle w:val="ListParagraph"/>
        <w:ind w:left="1418"/>
      </w:pPr>
      <w:r>
        <w:t xml:space="preserve">      [sesman-any]</w:t>
      </w:r>
    </w:p>
    <w:p w:rsidR="004255A3" w:rsidRDefault="004255A3" w:rsidP="004C2895">
      <w:pPr>
        <w:pStyle w:val="ListParagraph"/>
        <w:ind w:left="1418"/>
      </w:pPr>
      <w:r>
        <w:t xml:space="preserve">      Name=sesman-any</w:t>
      </w:r>
    </w:p>
    <w:p w:rsidR="004255A3" w:rsidRDefault="004255A3" w:rsidP="004C2895">
      <w:pPr>
        <w:pStyle w:val="ListParagraph"/>
        <w:ind w:left="1418"/>
      </w:pPr>
      <w:r>
        <w:t xml:space="preserve">      Lib=libvnc.so</w:t>
      </w:r>
    </w:p>
    <w:p w:rsidR="004255A3" w:rsidRDefault="004255A3" w:rsidP="004C2895">
      <w:pPr>
        <w:pStyle w:val="ListParagraph"/>
        <w:ind w:left="1418"/>
      </w:pPr>
      <w:r>
        <w:t xml:space="preserve">      Ip=127.0.0.1</w:t>
      </w:r>
    </w:p>
    <w:p w:rsidR="004255A3" w:rsidRDefault="004255A3" w:rsidP="004C2895">
      <w:pPr>
        <w:pStyle w:val="ListParagraph"/>
        <w:ind w:left="1418"/>
      </w:pPr>
      <w:r>
        <w:t xml:space="preserve">        Port=1</w:t>
      </w:r>
    </w:p>
    <w:p w:rsidR="004255A3" w:rsidRDefault="004255A3" w:rsidP="004C2895">
      <w:pPr>
        <w:pStyle w:val="ListParagraph"/>
        <w:ind w:left="1418"/>
      </w:pPr>
      <w:r>
        <w:t xml:space="preserve">      Username=ask</w:t>
      </w:r>
    </w:p>
    <w:p w:rsidR="004255A3" w:rsidRDefault="004255A3" w:rsidP="004C2895">
      <w:pPr>
        <w:pStyle w:val="ListParagraph"/>
        <w:ind w:left="1418"/>
      </w:pPr>
      <w:r>
        <w:t xml:space="preserve">       Password=ask </w:t>
      </w:r>
    </w:p>
    <w:p w:rsidR="00971978" w:rsidRDefault="00971978" w:rsidP="004C2895">
      <w:pPr>
        <w:pStyle w:val="ListParagraph"/>
        <w:ind w:left="1418"/>
      </w:pPr>
      <w:r>
        <w:t xml:space="preserve">       #delay_ms=2000</w:t>
      </w:r>
    </w:p>
    <w:p w:rsidR="001131B0" w:rsidRDefault="001131B0" w:rsidP="00767D0D">
      <w:pPr>
        <w:pStyle w:val="ListParagraph"/>
        <w:ind w:left="465"/>
      </w:pPr>
    </w:p>
    <w:p w:rsidR="001131B0" w:rsidRDefault="001131B0" w:rsidP="00767D0D">
      <w:pPr>
        <w:pStyle w:val="ListParagraph"/>
        <w:ind w:left="465"/>
      </w:pPr>
      <w:r>
        <w:t>After the above changes come out of the vm editor</w:t>
      </w:r>
    </w:p>
    <w:p w:rsidR="001131B0" w:rsidRDefault="001131B0" w:rsidP="00767D0D">
      <w:pPr>
        <w:pStyle w:val="ListParagraph"/>
        <w:ind w:left="465"/>
      </w:pPr>
    </w:p>
    <w:p w:rsidR="001131B0" w:rsidRDefault="001131B0" w:rsidP="001131B0">
      <w:pPr>
        <w:pStyle w:val="ListParagraph"/>
        <w:ind w:left="1335"/>
      </w:pPr>
      <w:r>
        <w:t>&gt;cd /etc/X11</w:t>
      </w:r>
    </w:p>
    <w:p w:rsidR="001131B0" w:rsidRDefault="001131B0" w:rsidP="001131B0">
      <w:pPr>
        <w:pStyle w:val="ListParagraph"/>
        <w:ind w:left="1335"/>
      </w:pPr>
      <w:r>
        <w:t>&gt;cp Xwrapper.config Xwrapper.config_org_bck</w:t>
      </w:r>
    </w:p>
    <w:p w:rsidR="001131B0" w:rsidRDefault="001131B0" w:rsidP="001131B0">
      <w:pPr>
        <w:pStyle w:val="ListParagraph"/>
        <w:ind w:left="1335"/>
      </w:pPr>
      <w:r>
        <w:t>&gt;vim X</w:t>
      </w:r>
      <w:r w:rsidR="007C7D3D">
        <w:t>wcd</w:t>
      </w:r>
      <w:r w:rsidR="00C6075D">
        <w:t>apt</w:t>
      </w:r>
      <w:r>
        <w:t>rapper.config     change value          allowed_users=anybody</w:t>
      </w:r>
    </w:p>
    <w:p w:rsidR="001131B0" w:rsidRDefault="001131B0" w:rsidP="001131B0">
      <w:pPr>
        <w:pStyle w:val="ListParagraph"/>
        <w:ind w:left="1335"/>
      </w:pPr>
      <w:r>
        <w:t>&gt;service xrdp start</w:t>
      </w:r>
    </w:p>
    <w:p w:rsidR="001131B0" w:rsidRDefault="00D15441" w:rsidP="001131B0">
      <w:pPr>
        <w:pStyle w:val="ListParagraph"/>
        <w:ind w:left="1335"/>
      </w:pPr>
      <w:r>
        <w:t>&gt;service xrdp-</w:t>
      </w:r>
      <w:r w:rsidR="001131B0">
        <w:t>sesman start</w:t>
      </w:r>
    </w:p>
    <w:p w:rsidR="00D15441" w:rsidRDefault="00D15441" w:rsidP="001131B0">
      <w:pPr>
        <w:pStyle w:val="ListParagraph"/>
        <w:ind w:left="1335"/>
      </w:pPr>
      <w:r>
        <w:t>&gt;update-rc.d xrdp enable</w:t>
      </w:r>
    </w:p>
    <w:p w:rsidR="00D15441" w:rsidRDefault="00D15441" w:rsidP="001131B0">
      <w:pPr>
        <w:pStyle w:val="ListParagraph"/>
        <w:ind w:left="1335"/>
      </w:pPr>
      <w:r>
        <w:t xml:space="preserve">&gt;systemctl enable xrdp-sesman.service </w:t>
      </w:r>
    </w:p>
    <w:p w:rsidR="00D15441" w:rsidRDefault="00D82BE1" w:rsidP="001131B0">
      <w:pPr>
        <w:pStyle w:val="ListParagraph"/>
        <w:ind w:left="1335"/>
      </w:pPr>
      <w:r>
        <w:t xml:space="preserve">                 </w:t>
      </w:r>
      <w:r w:rsidR="00D15441">
        <w:t>Displays a message that a symlink is created</w:t>
      </w:r>
    </w:p>
    <w:p w:rsidR="00D15441" w:rsidRDefault="00D15441" w:rsidP="001131B0">
      <w:pPr>
        <w:pStyle w:val="ListParagraph"/>
        <w:ind w:left="1335"/>
      </w:pPr>
      <w:r>
        <w:t>&gt;service xrdp status</w:t>
      </w:r>
      <w:r w:rsidR="00340319">
        <w:t xml:space="preserve">              check in the output that active status is running</w:t>
      </w:r>
    </w:p>
    <w:p w:rsidR="00D15441" w:rsidRDefault="00D15441" w:rsidP="001131B0">
      <w:pPr>
        <w:pStyle w:val="ListParagraph"/>
        <w:ind w:left="1335"/>
      </w:pPr>
      <w:r>
        <w:t xml:space="preserve">&gt;netstat </w:t>
      </w:r>
      <w:r w:rsidR="00340319">
        <w:t>–</w:t>
      </w:r>
      <w:r>
        <w:t>putln</w:t>
      </w:r>
      <w:r w:rsidR="00340319">
        <w:t xml:space="preserve">      check in the output that the port assigned to the xrdp is correct</w:t>
      </w:r>
      <w:r w:rsidR="00D82BE1">
        <w:t>, port should be 3389</w:t>
      </w:r>
    </w:p>
    <w:p w:rsidR="001131B0" w:rsidRDefault="001131B0" w:rsidP="00767D0D">
      <w:pPr>
        <w:pStyle w:val="ListParagraph"/>
        <w:ind w:left="465"/>
      </w:pPr>
    </w:p>
    <w:p w:rsidR="001131B0" w:rsidRPr="009E61D1" w:rsidRDefault="004B5A3A" w:rsidP="00767D0D">
      <w:pPr>
        <w:pStyle w:val="ListParagraph"/>
        <w:ind w:left="465"/>
        <w:rPr>
          <w:b/>
          <w:u w:val="single"/>
        </w:rPr>
      </w:pPr>
      <w:r w:rsidRPr="009E61D1">
        <w:rPr>
          <w:b/>
          <w:u w:val="single"/>
        </w:rPr>
        <w:t>RDP Settings Security Group Settings</w:t>
      </w:r>
    </w:p>
    <w:p w:rsidR="004B5A3A" w:rsidRDefault="004B5A3A" w:rsidP="00767D0D">
      <w:pPr>
        <w:pStyle w:val="ListParagraph"/>
        <w:ind w:left="465"/>
      </w:pPr>
    </w:p>
    <w:p w:rsidR="004B5A3A" w:rsidRDefault="004B5A3A" w:rsidP="00767D0D">
      <w:pPr>
        <w:pStyle w:val="ListParagraph"/>
        <w:ind w:left="465"/>
      </w:pPr>
      <w:r>
        <w:t>Check kali instance view Inbound, it allows only port 22</w:t>
      </w:r>
    </w:p>
    <w:p w:rsidR="004B5A3A" w:rsidRDefault="004B5A3A" w:rsidP="00767D0D">
      <w:pPr>
        <w:pStyle w:val="ListParagraph"/>
        <w:ind w:left="465"/>
      </w:pPr>
      <w:r>
        <w:t xml:space="preserve">On the right hand side, Security </w:t>
      </w:r>
      <w:r w:rsidR="00DA63F2">
        <w:t>Groups</w:t>
      </w:r>
      <w:r>
        <w:t xml:space="preserve">, </w:t>
      </w:r>
      <w:r w:rsidR="00DA63F2">
        <w:t xml:space="preserve"> find the group related to Kali linux</w:t>
      </w:r>
    </w:p>
    <w:p w:rsidR="00DA63F2" w:rsidRDefault="00DA63F2" w:rsidP="00767D0D">
      <w:pPr>
        <w:pStyle w:val="ListParagraph"/>
        <w:ind w:left="465"/>
      </w:pPr>
      <w:r>
        <w:t xml:space="preserve">Edit mode, add a new rule,    port=3389, source=anywhere, Description=xRDP, </w:t>
      </w:r>
    </w:p>
    <w:p w:rsidR="009E61D1" w:rsidRDefault="009E61D1" w:rsidP="00767D0D">
      <w:pPr>
        <w:pStyle w:val="ListParagraph"/>
        <w:ind w:left="465"/>
      </w:pPr>
    </w:p>
    <w:p w:rsidR="009E61D1" w:rsidRDefault="009E61D1" w:rsidP="00767D0D">
      <w:pPr>
        <w:pStyle w:val="ListParagraph"/>
        <w:ind w:left="465"/>
      </w:pPr>
    </w:p>
    <w:p w:rsidR="001131B0" w:rsidRPr="009E61D1" w:rsidRDefault="009E61D1" w:rsidP="00767D0D">
      <w:pPr>
        <w:pStyle w:val="ListParagraph"/>
        <w:ind w:left="465"/>
        <w:rPr>
          <w:b/>
          <w:u w:val="single"/>
        </w:rPr>
      </w:pPr>
      <w:r w:rsidRPr="009E61D1">
        <w:rPr>
          <w:b/>
          <w:u w:val="single"/>
        </w:rPr>
        <w:t>Accessing Kali using xRDP</w:t>
      </w:r>
    </w:p>
    <w:p w:rsidR="009E61D1" w:rsidRDefault="009E61D1" w:rsidP="00767D0D">
      <w:pPr>
        <w:pStyle w:val="ListParagraph"/>
        <w:ind w:left="465"/>
      </w:pPr>
    </w:p>
    <w:p w:rsidR="009E61D1" w:rsidRDefault="009E61D1" w:rsidP="00767D0D">
      <w:pPr>
        <w:pStyle w:val="ListParagraph"/>
        <w:ind w:left="465"/>
      </w:pPr>
      <w:r>
        <w:t xml:space="preserve">    Open Remote Desktop Connection</w:t>
      </w:r>
      <w:r w:rsidR="008B3E09">
        <w:t xml:space="preserve"> on Windows, if you have Apple, it will have an equivalent application</w:t>
      </w:r>
    </w:p>
    <w:p w:rsidR="009E61D1" w:rsidRDefault="008B3E09" w:rsidP="00767D0D">
      <w:pPr>
        <w:pStyle w:val="ListParagraph"/>
        <w:ind w:left="465"/>
      </w:pPr>
      <w:r>
        <w:t xml:space="preserve">     Enter IP address for the Computer </w:t>
      </w:r>
    </w:p>
    <w:p w:rsidR="009E61D1" w:rsidRDefault="009E61D1" w:rsidP="00767D0D">
      <w:pPr>
        <w:pStyle w:val="ListParagraph"/>
        <w:ind w:left="465"/>
      </w:pPr>
      <w:r>
        <w:t xml:space="preserve">                User: kali</w:t>
      </w:r>
    </w:p>
    <w:p w:rsidR="009E61D1" w:rsidRDefault="009E61D1" w:rsidP="00767D0D">
      <w:pPr>
        <w:pStyle w:val="ListParagraph"/>
        <w:ind w:left="465"/>
      </w:pPr>
      <w:r>
        <w:t xml:space="preserve">                Password:1234     //whatever value you give for the</w:t>
      </w:r>
    </w:p>
    <w:p w:rsidR="009E61D1" w:rsidRDefault="009E61D1" w:rsidP="00767D0D">
      <w:pPr>
        <w:pStyle w:val="ListParagraph"/>
        <w:ind w:left="465"/>
      </w:pPr>
      <w:r>
        <w:t xml:space="preserve">      </w:t>
      </w:r>
      <w:r w:rsidR="008B3E09">
        <w:t>Extremely important, do not</w:t>
      </w:r>
      <w:r>
        <w:t xml:space="preserve"> forget to change:</w:t>
      </w:r>
    </w:p>
    <w:p w:rsidR="009E61D1" w:rsidRDefault="009E61D1" w:rsidP="00767D0D">
      <w:pPr>
        <w:pStyle w:val="ListParagraph"/>
        <w:ind w:left="465"/>
      </w:pPr>
      <w:r>
        <w:t xml:space="preserve">                         Display quality resolution to a smaller value</w:t>
      </w:r>
    </w:p>
    <w:p w:rsidR="009E61D1" w:rsidRDefault="009E61D1" w:rsidP="00767D0D">
      <w:pPr>
        <w:pStyle w:val="ListParagraph"/>
        <w:ind w:left="465"/>
      </w:pPr>
      <w:r>
        <w:t xml:space="preserve">                         Colours: choose 16bit</w:t>
      </w:r>
    </w:p>
    <w:p w:rsidR="00B36739" w:rsidRDefault="008B3E09" w:rsidP="006E6591">
      <w:pPr>
        <w:pStyle w:val="ListParagraph"/>
        <w:ind w:left="465"/>
      </w:pPr>
      <w:r>
        <w:t xml:space="preserve">                            Try a high resolution and colour value by logging out to see the affect </w:t>
      </w:r>
      <w:r w:rsidR="00572D0E">
        <w:t>ap</w:t>
      </w:r>
      <w:r w:rsidR="004255A3">
        <w:t xml:space="preserve">      </w:t>
      </w:r>
      <w:bookmarkStart w:id="0" w:name="_GoBack"/>
      <w:bookmarkEnd w:id="0"/>
    </w:p>
    <w:sectPr w:rsidR="00B36739">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6075D" w:rsidRDefault="00C6075D" w:rsidP="00386D1F">
      <w:pPr>
        <w:spacing w:after="0" w:line="240" w:lineRule="auto"/>
      </w:pPr>
      <w:r>
        <w:separator/>
      </w:r>
    </w:p>
  </w:endnote>
  <w:endnote w:type="continuationSeparator" w:id="0">
    <w:p w:rsidR="00C6075D" w:rsidRDefault="00C6075D" w:rsidP="00386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936145"/>
      <w:docPartObj>
        <w:docPartGallery w:val="Page Numbers (Bottom of Page)"/>
        <w:docPartUnique/>
      </w:docPartObj>
    </w:sdtPr>
    <w:sdtEndPr>
      <w:rPr>
        <w:noProof/>
      </w:rPr>
    </w:sdtEndPr>
    <w:sdtContent>
      <w:p w:rsidR="00C6075D" w:rsidRDefault="00C6075D">
        <w:pPr>
          <w:pStyle w:val="Footer"/>
          <w:jc w:val="right"/>
        </w:pPr>
        <w:r>
          <w:fldChar w:fldCharType="begin"/>
        </w:r>
        <w:r>
          <w:instrText xml:space="preserve"> PAGE   \* MERGEFORMAT </w:instrText>
        </w:r>
        <w:r>
          <w:fldChar w:fldCharType="separate"/>
        </w:r>
        <w:r w:rsidR="006E6591">
          <w:rPr>
            <w:noProof/>
          </w:rPr>
          <w:t>1</w:t>
        </w:r>
        <w:r>
          <w:rPr>
            <w:noProof/>
          </w:rPr>
          <w:fldChar w:fldCharType="end"/>
        </w:r>
      </w:p>
    </w:sdtContent>
  </w:sdt>
  <w:p w:rsidR="00C6075D" w:rsidRPr="0023732A" w:rsidRDefault="00C6075D" w:rsidP="004C2895">
    <w:pPr>
      <w:pStyle w:val="Footer"/>
      <w:rPr>
        <w:rFonts w:ascii="Courier New" w:hAnsi="Courier New" w:cs="Courier New"/>
        <w:sz w:val="16"/>
        <w:szCs w:val="16"/>
      </w:rPr>
    </w:pPr>
    <w:r w:rsidRPr="0023732A">
      <w:rPr>
        <w:rFonts w:ascii="Courier New" w:hAnsi="Courier New" w:cs="Courier New"/>
        <w:sz w:val="16"/>
        <w:szCs w:val="16"/>
      </w:rPr>
      <w:t>Introduction to Computer Security</w:t>
    </w:r>
  </w:p>
  <w:p w:rsidR="00C6075D" w:rsidRDefault="00C6075D" w:rsidP="004C2895">
    <w:pPr>
      <w:pStyle w:val="Footer"/>
    </w:pPr>
    <w:r w:rsidRPr="0023732A">
      <w:rPr>
        <w:rFonts w:ascii="Courier New" w:hAnsi="Courier New" w:cs="Courier New"/>
        <w:sz w:val="16"/>
        <w:szCs w:val="16"/>
      </w:rPr>
      <w:t xml:space="preserve">Dr. Imran U Khan, Informatics, University of Sussex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6075D" w:rsidRDefault="00C6075D" w:rsidP="00386D1F">
      <w:pPr>
        <w:spacing w:after="0" w:line="240" w:lineRule="auto"/>
      </w:pPr>
      <w:r>
        <w:separator/>
      </w:r>
    </w:p>
  </w:footnote>
  <w:footnote w:type="continuationSeparator" w:id="0">
    <w:p w:rsidR="00C6075D" w:rsidRDefault="00C6075D" w:rsidP="00386D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49532D"/>
    <w:multiLevelType w:val="hybridMultilevel"/>
    <w:tmpl w:val="EEF26E88"/>
    <w:lvl w:ilvl="0" w:tplc="E55A3CD4">
      <w:start w:val="4"/>
      <w:numFmt w:val="bullet"/>
      <w:lvlText w:val=""/>
      <w:lvlJc w:val="left"/>
      <w:pPr>
        <w:ind w:left="765" w:hanging="360"/>
      </w:pPr>
      <w:rPr>
        <w:rFonts w:ascii="Wingdings" w:eastAsiaTheme="minorHAnsi" w:hAnsi="Wingdings" w:cstheme="minorBidi"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36AE7512"/>
    <w:multiLevelType w:val="hybridMultilevel"/>
    <w:tmpl w:val="879CDACA"/>
    <w:lvl w:ilvl="0" w:tplc="BD0A97FE">
      <w:start w:val="4"/>
      <w:numFmt w:val="bullet"/>
      <w:lvlText w:val=""/>
      <w:lvlJc w:val="left"/>
      <w:pPr>
        <w:ind w:left="465" w:hanging="360"/>
      </w:pPr>
      <w:rPr>
        <w:rFonts w:ascii="Wingdings" w:eastAsiaTheme="minorHAnsi" w:hAnsi="Wingdings" w:cstheme="minorBidi" w:hint="default"/>
      </w:rPr>
    </w:lvl>
    <w:lvl w:ilvl="1" w:tplc="08090003" w:tentative="1">
      <w:start w:val="1"/>
      <w:numFmt w:val="bullet"/>
      <w:lvlText w:val="o"/>
      <w:lvlJc w:val="left"/>
      <w:pPr>
        <w:ind w:left="1185" w:hanging="360"/>
      </w:pPr>
      <w:rPr>
        <w:rFonts w:ascii="Courier New" w:hAnsi="Courier New" w:cs="Courier New" w:hint="default"/>
      </w:rPr>
    </w:lvl>
    <w:lvl w:ilvl="2" w:tplc="08090005" w:tentative="1">
      <w:start w:val="1"/>
      <w:numFmt w:val="bullet"/>
      <w:lvlText w:val=""/>
      <w:lvlJc w:val="left"/>
      <w:pPr>
        <w:ind w:left="1905" w:hanging="360"/>
      </w:pPr>
      <w:rPr>
        <w:rFonts w:ascii="Wingdings" w:hAnsi="Wingdings" w:hint="default"/>
      </w:rPr>
    </w:lvl>
    <w:lvl w:ilvl="3" w:tplc="08090001" w:tentative="1">
      <w:start w:val="1"/>
      <w:numFmt w:val="bullet"/>
      <w:lvlText w:val=""/>
      <w:lvlJc w:val="left"/>
      <w:pPr>
        <w:ind w:left="2625" w:hanging="360"/>
      </w:pPr>
      <w:rPr>
        <w:rFonts w:ascii="Symbol" w:hAnsi="Symbol" w:hint="default"/>
      </w:rPr>
    </w:lvl>
    <w:lvl w:ilvl="4" w:tplc="08090003" w:tentative="1">
      <w:start w:val="1"/>
      <w:numFmt w:val="bullet"/>
      <w:lvlText w:val="o"/>
      <w:lvlJc w:val="left"/>
      <w:pPr>
        <w:ind w:left="3345" w:hanging="360"/>
      </w:pPr>
      <w:rPr>
        <w:rFonts w:ascii="Courier New" w:hAnsi="Courier New" w:cs="Courier New" w:hint="default"/>
      </w:rPr>
    </w:lvl>
    <w:lvl w:ilvl="5" w:tplc="08090005" w:tentative="1">
      <w:start w:val="1"/>
      <w:numFmt w:val="bullet"/>
      <w:lvlText w:val=""/>
      <w:lvlJc w:val="left"/>
      <w:pPr>
        <w:ind w:left="4065" w:hanging="360"/>
      </w:pPr>
      <w:rPr>
        <w:rFonts w:ascii="Wingdings" w:hAnsi="Wingdings" w:hint="default"/>
      </w:rPr>
    </w:lvl>
    <w:lvl w:ilvl="6" w:tplc="08090001" w:tentative="1">
      <w:start w:val="1"/>
      <w:numFmt w:val="bullet"/>
      <w:lvlText w:val=""/>
      <w:lvlJc w:val="left"/>
      <w:pPr>
        <w:ind w:left="4785" w:hanging="360"/>
      </w:pPr>
      <w:rPr>
        <w:rFonts w:ascii="Symbol" w:hAnsi="Symbol" w:hint="default"/>
      </w:rPr>
    </w:lvl>
    <w:lvl w:ilvl="7" w:tplc="08090003" w:tentative="1">
      <w:start w:val="1"/>
      <w:numFmt w:val="bullet"/>
      <w:lvlText w:val="o"/>
      <w:lvlJc w:val="left"/>
      <w:pPr>
        <w:ind w:left="5505" w:hanging="360"/>
      </w:pPr>
      <w:rPr>
        <w:rFonts w:ascii="Courier New" w:hAnsi="Courier New" w:cs="Courier New" w:hint="default"/>
      </w:rPr>
    </w:lvl>
    <w:lvl w:ilvl="8" w:tplc="08090005" w:tentative="1">
      <w:start w:val="1"/>
      <w:numFmt w:val="bullet"/>
      <w:lvlText w:val=""/>
      <w:lvlJc w:val="left"/>
      <w:pPr>
        <w:ind w:left="6225" w:hanging="360"/>
      </w:pPr>
      <w:rPr>
        <w:rFonts w:ascii="Wingdings" w:hAnsi="Wingdings" w:hint="default"/>
      </w:rPr>
    </w:lvl>
  </w:abstractNum>
  <w:abstractNum w:abstractNumId="2" w15:restartNumberingAfterBreak="0">
    <w:nsid w:val="48396F9F"/>
    <w:multiLevelType w:val="hybridMultilevel"/>
    <w:tmpl w:val="2A9AD10E"/>
    <w:lvl w:ilvl="0" w:tplc="FA82D918">
      <w:start w:val="3"/>
      <w:numFmt w:val="bullet"/>
      <w:lvlText w:val=""/>
      <w:lvlJc w:val="left"/>
      <w:pPr>
        <w:ind w:left="975" w:hanging="360"/>
      </w:pPr>
      <w:rPr>
        <w:rFonts w:ascii="Wingdings" w:eastAsiaTheme="minorHAnsi" w:hAnsi="Wingdings" w:cstheme="minorBidi" w:hint="default"/>
      </w:rPr>
    </w:lvl>
    <w:lvl w:ilvl="1" w:tplc="08090003" w:tentative="1">
      <w:start w:val="1"/>
      <w:numFmt w:val="bullet"/>
      <w:lvlText w:val="o"/>
      <w:lvlJc w:val="left"/>
      <w:pPr>
        <w:ind w:left="1695" w:hanging="360"/>
      </w:pPr>
      <w:rPr>
        <w:rFonts w:ascii="Courier New" w:hAnsi="Courier New" w:cs="Courier New" w:hint="default"/>
      </w:rPr>
    </w:lvl>
    <w:lvl w:ilvl="2" w:tplc="08090005" w:tentative="1">
      <w:start w:val="1"/>
      <w:numFmt w:val="bullet"/>
      <w:lvlText w:val=""/>
      <w:lvlJc w:val="left"/>
      <w:pPr>
        <w:ind w:left="2415" w:hanging="360"/>
      </w:pPr>
      <w:rPr>
        <w:rFonts w:ascii="Wingdings" w:hAnsi="Wingdings" w:hint="default"/>
      </w:rPr>
    </w:lvl>
    <w:lvl w:ilvl="3" w:tplc="08090001" w:tentative="1">
      <w:start w:val="1"/>
      <w:numFmt w:val="bullet"/>
      <w:lvlText w:val=""/>
      <w:lvlJc w:val="left"/>
      <w:pPr>
        <w:ind w:left="3135" w:hanging="360"/>
      </w:pPr>
      <w:rPr>
        <w:rFonts w:ascii="Symbol" w:hAnsi="Symbol" w:hint="default"/>
      </w:rPr>
    </w:lvl>
    <w:lvl w:ilvl="4" w:tplc="08090003" w:tentative="1">
      <w:start w:val="1"/>
      <w:numFmt w:val="bullet"/>
      <w:lvlText w:val="o"/>
      <w:lvlJc w:val="left"/>
      <w:pPr>
        <w:ind w:left="3855" w:hanging="360"/>
      </w:pPr>
      <w:rPr>
        <w:rFonts w:ascii="Courier New" w:hAnsi="Courier New" w:cs="Courier New" w:hint="default"/>
      </w:rPr>
    </w:lvl>
    <w:lvl w:ilvl="5" w:tplc="08090005" w:tentative="1">
      <w:start w:val="1"/>
      <w:numFmt w:val="bullet"/>
      <w:lvlText w:val=""/>
      <w:lvlJc w:val="left"/>
      <w:pPr>
        <w:ind w:left="4575" w:hanging="360"/>
      </w:pPr>
      <w:rPr>
        <w:rFonts w:ascii="Wingdings" w:hAnsi="Wingdings" w:hint="default"/>
      </w:rPr>
    </w:lvl>
    <w:lvl w:ilvl="6" w:tplc="08090001" w:tentative="1">
      <w:start w:val="1"/>
      <w:numFmt w:val="bullet"/>
      <w:lvlText w:val=""/>
      <w:lvlJc w:val="left"/>
      <w:pPr>
        <w:ind w:left="5295" w:hanging="360"/>
      </w:pPr>
      <w:rPr>
        <w:rFonts w:ascii="Symbol" w:hAnsi="Symbol" w:hint="default"/>
      </w:rPr>
    </w:lvl>
    <w:lvl w:ilvl="7" w:tplc="08090003" w:tentative="1">
      <w:start w:val="1"/>
      <w:numFmt w:val="bullet"/>
      <w:lvlText w:val="o"/>
      <w:lvlJc w:val="left"/>
      <w:pPr>
        <w:ind w:left="6015" w:hanging="360"/>
      </w:pPr>
      <w:rPr>
        <w:rFonts w:ascii="Courier New" w:hAnsi="Courier New" w:cs="Courier New" w:hint="default"/>
      </w:rPr>
    </w:lvl>
    <w:lvl w:ilvl="8" w:tplc="08090005" w:tentative="1">
      <w:start w:val="1"/>
      <w:numFmt w:val="bullet"/>
      <w:lvlText w:val=""/>
      <w:lvlJc w:val="left"/>
      <w:pPr>
        <w:ind w:left="6735" w:hanging="360"/>
      </w:pPr>
      <w:rPr>
        <w:rFonts w:ascii="Wingdings" w:hAnsi="Wingdings" w:hint="default"/>
      </w:rPr>
    </w:lvl>
  </w:abstractNum>
  <w:abstractNum w:abstractNumId="3" w15:restartNumberingAfterBreak="0">
    <w:nsid w:val="5EE65E37"/>
    <w:multiLevelType w:val="hybridMultilevel"/>
    <w:tmpl w:val="74CAFA24"/>
    <w:lvl w:ilvl="0" w:tplc="89889018">
      <w:start w:val="3"/>
      <w:numFmt w:val="bullet"/>
      <w:lvlText w:val=""/>
      <w:lvlJc w:val="left"/>
      <w:pPr>
        <w:ind w:left="1335" w:hanging="360"/>
      </w:pPr>
      <w:rPr>
        <w:rFonts w:ascii="Wingdings" w:eastAsiaTheme="minorHAnsi" w:hAnsi="Wingdings" w:cstheme="minorBidi" w:hint="default"/>
      </w:rPr>
    </w:lvl>
    <w:lvl w:ilvl="1" w:tplc="08090003" w:tentative="1">
      <w:start w:val="1"/>
      <w:numFmt w:val="bullet"/>
      <w:lvlText w:val="o"/>
      <w:lvlJc w:val="left"/>
      <w:pPr>
        <w:ind w:left="2055" w:hanging="360"/>
      </w:pPr>
      <w:rPr>
        <w:rFonts w:ascii="Courier New" w:hAnsi="Courier New" w:cs="Courier New" w:hint="default"/>
      </w:rPr>
    </w:lvl>
    <w:lvl w:ilvl="2" w:tplc="08090005" w:tentative="1">
      <w:start w:val="1"/>
      <w:numFmt w:val="bullet"/>
      <w:lvlText w:val=""/>
      <w:lvlJc w:val="left"/>
      <w:pPr>
        <w:ind w:left="2775" w:hanging="360"/>
      </w:pPr>
      <w:rPr>
        <w:rFonts w:ascii="Wingdings" w:hAnsi="Wingdings" w:hint="default"/>
      </w:rPr>
    </w:lvl>
    <w:lvl w:ilvl="3" w:tplc="08090001" w:tentative="1">
      <w:start w:val="1"/>
      <w:numFmt w:val="bullet"/>
      <w:lvlText w:val=""/>
      <w:lvlJc w:val="left"/>
      <w:pPr>
        <w:ind w:left="3495" w:hanging="360"/>
      </w:pPr>
      <w:rPr>
        <w:rFonts w:ascii="Symbol" w:hAnsi="Symbol" w:hint="default"/>
      </w:rPr>
    </w:lvl>
    <w:lvl w:ilvl="4" w:tplc="08090003" w:tentative="1">
      <w:start w:val="1"/>
      <w:numFmt w:val="bullet"/>
      <w:lvlText w:val="o"/>
      <w:lvlJc w:val="left"/>
      <w:pPr>
        <w:ind w:left="4215" w:hanging="360"/>
      </w:pPr>
      <w:rPr>
        <w:rFonts w:ascii="Courier New" w:hAnsi="Courier New" w:cs="Courier New" w:hint="default"/>
      </w:rPr>
    </w:lvl>
    <w:lvl w:ilvl="5" w:tplc="08090005" w:tentative="1">
      <w:start w:val="1"/>
      <w:numFmt w:val="bullet"/>
      <w:lvlText w:val=""/>
      <w:lvlJc w:val="left"/>
      <w:pPr>
        <w:ind w:left="4935" w:hanging="360"/>
      </w:pPr>
      <w:rPr>
        <w:rFonts w:ascii="Wingdings" w:hAnsi="Wingdings" w:hint="default"/>
      </w:rPr>
    </w:lvl>
    <w:lvl w:ilvl="6" w:tplc="08090001" w:tentative="1">
      <w:start w:val="1"/>
      <w:numFmt w:val="bullet"/>
      <w:lvlText w:val=""/>
      <w:lvlJc w:val="left"/>
      <w:pPr>
        <w:ind w:left="5655" w:hanging="360"/>
      </w:pPr>
      <w:rPr>
        <w:rFonts w:ascii="Symbol" w:hAnsi="Symbol" w:hint="default"/>
      </w:rPr>
    </w:lvl>
    <w:lvl w:ilvl="7" w:tplc="08090003" w:tentative="1">
      <w:start w:val="1"/>
      <w:numFmt w:val="bullet"/>
      <w:lvlText w:val="o"/>
      <w:lvlJc w:val="left"/>
      <w:pPr>
        <w:ind w:left="6375" w:hanging="360"/>
      </w:pPr>
      <w:rPr>
        <w:rFonts w:ascii="Courier New" w:hAnsi="Courier New" w:cs="Courier New" w:hint="default"/>
      </w:rPr>
    </w:lvl>
    <w:lvl w:ilvl="8" w:tplc="08090005" w:tentative="1">
      <w:start w:val="1"/>
      <w:numFmt w:val="bullet"/>
      <w:lvlText w:val=""/>
      <w:lvlJc w:val="left"/>
      <w:pPr>
        <w:ind w:left="7095" w:hanging="360"/>
      </w:pPr>
      <w:rPr>
        <w:rFonts w:ascii="Wingdings" w:hAnsi="Wingdings" w:hint="default"/>
      </w:rPr>
    </w:lvl>
  </w:abstractNum>
  <w:abstractNum w:abstractNumId="4" w15:restartNumberingAfterBreak="0">
    <w:nsid w:val="61BB0C87"/>
    <w:multiLevelType w:val="hybridMultilevel"/>
    <w:tmpl w:val="3E8CFA4A"/>
    <w:lvl w:ilvl="0" w:tplc="9F82ED04">
      <w:start w:val="4"/>
      <w:numFmt w:val="bullet"/>
      <w:lvlText w:val=""/>
      <w:lvlJc w:val="left"/>
      <w:pPr>
        <w:ind w:left="1125" w:hanging="360"/>
      </w:pPr>
      <w:rPr>
        <w:rFonts w:ascii="Wingdings" w:eastAsiaTheme="minorHAnsi" w:hAnsi="Wingdings" w:cstheme="minorBidi"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3DAE"/>
    <w:rsid w:val="00011815"/>
    <w:rsid w:val="00017094"/>
    <w:rsid w:val="000171E7"/>
    <w:rsid w:val="00065403"/>
    <w:rsid w:val="00076260"/>
    <w:rsid w:val="00091DAA"/>
    <w:rsid w:val="000A7E33"/>
    <w:rsid w:val="001131B0"/>
    <w:rsid w:val="001715F1"/>
    <w:rsid w:val="0029015A"/>
    <w:rsid w:val="00340319"/>
    <w:rsid w:val="00386D1F"/>
    <w:rsid w:val="003A19B1"/>
    <w:rsid w:val="004255A3"/>
    <w:rsid w:val="004B5A3A"/>
    <w:rsid w:val="004C2895"/>
    <w:rsid w:val="00572D0E"/>
    <w:rsid w:val="005E5609"/>
    <w:rsid w:val="006900EF"/>
    <w:rsid w:val="006E6591"/>
    <w:rsid w:val="00767D0D"/>
    <w:rsid w:val="007C7D3D"/>
    <w:rsid w:val="00802B99"/>
    <w:rsid w:val="00843DAE"/>
    <w:rsid w:val="00886B49"/>
    <w:rsid w:val="008B3E09"/>
    <w:rsid w:val="00956385"/>
    <w:rsid w:val="00971978"/>
    <w:rsid w:val="009E61D1"/>
    <w:rsid w:val="00B03B20"/>
    <w:rsid w:val="00B36739"/>
    <w:rsid w:val="00BB3B53"/>
    <w:rsid w:val="00BC5DB9"/>
    <w:rsid w:val="00C6075D"/>
    <w:rsid w:val="00CB75B8"/>
    <w:rsid w:val="00D15441"/>
    <w:rsid w:val="00D65A7B"/>
    <w:rsid w:val="00D82BE1"/>
    <w:rsid w:val="00D97DAA"/>
    <w:rsid w:val="00DA63F2"/>
    <w:rsid w:val="00DE0EDC"/>
    <w:rsid w:val="00E344A1"/>
    <w:rsid w:val="00E6066F"/>
    <w:rsid w:val="00EC44C3"/>
    <w:rsid w:val="00EE5690"/>
    <w:rsid w:val="00F20DB2"/>
    <w:rsid w:val="00F50210"/>
    <w:rsid w:val="00FA7172"/>
    <w:rsid w:val="00FB3679"/>
    <w:rsid w:val="00FD3144"/>
    <w:rsid w:val="00FD3D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D706B"/>
  <w15:chartTrackingRefBased/>
  <w15:docId w15:val="{E50E118C-A747-4D68-BFA5-98FBDA71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50210"/>
    <w:rPr>
      <w:color w:val="0000FF"/>
      <w:u w:val="single"/>
    </w:rPr>
  </w:style>
  <w:style w:type="paragraph" w:styleId="ListParagraph">
    <w:name w:val="List Paragraph"/>
    <w:basedOn w:val="Normal"/>
    <w:uiPriority w:val="34"/>
    <w:qFormat/>
    <w:rsid w:val="00E344A1"/>
    <w:pPr>
      <w:ind w:left="720"/>
      <w:contextualSpacing/>
    </w:pPr>
  </w:style>
  <w:style w:type="paragraph" w:styleId="Header">
    <w:name w:val="header"/>
    <w:basedOn w:val="Normal"/>
    <w:link w:val="HeaderChar"/>
    <w:uiPriority w:val="99"/>
    <w:unhideWhenUsed/>
    <w:rsid w:val="00386D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D1F"/>
  </w:style>
  <w:style w:type="paragraph" w:styleId="Footer">
    <w:name w:val="footer"/>
    <w:basedOn w:val="Normal"/>
    <w:link w:val="FooterChar"/>
    <w:uiPriority w:val="99"/>
    <w:unhideWhenUsed/>
    <w:rsid w:val="00386D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D1F"/>
  </w:style>
  <w:style w:type="character" w:styleId="Strong">
    <w:name w:val="Strong"/>
    <w:basedOn w:val="DefaultParagraphFont"/>
    <w:uiPriority w:val="22"/>
    <w:qFormat/>
    <w:rsid w:val="004C289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stackoverflow.com/questions/38743951/unable-to-fetch-some-archives-maybe-run-apt-get-update-or-try-with-fix-miss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7467144F</Template>
  <TotalTime>1912</TotalTime>
  <Pages>3</Pages>
  <Words>559</Words>
  <Characters>3188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3740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Khan</dc:creator>
  <cp:keywords/>
  <dc:description/>
  <cp:lastModifiedBy>Imran Khan</cp:lastModifiedBy>
  <cp:revision>35</cp:revision>
  <dcterms:created xsi:type="dcterms:W3CDTF">2019-09-05T06:51:00Z</dcterms:created>
  <dcterms:modified xsi:type="dcterms:W3CDTF">2019-10-04T17:27:00Z</dcterms:modified>
</cp:coreProperties>
</file>